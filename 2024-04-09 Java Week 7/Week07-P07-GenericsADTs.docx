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546B" w14:textId="6B517DCF" w:rsidR="00835F59" w:rsidRPr="00490E3A" w:rsidRDefault="004312D6" w:rsidP="00490E3A">
      <w:pPr>
        <w:pStyle w:val="Title"/>
      </w:pPr>
      <w:r>
        <w:t xml:space="preserve">sOFTWARE </w:t>
      </w:r>
      <w:r w:rsidR="002E2E58">
        <w:t>2</w:t>
      </w:r>
      <w:r>
        <w:t xml:space="preserve"> PRACTICAL</w:t>
      </w:r>
    </w:p>
    <w:p w14:paraId="45DF72A0" w14:textId="3AA91711" w:rsidR="0028004C" w:rsidRPr="009C0A3C" w:rsidRDefault="00831F07" w:rsidP="00C75F0C">
      <w:pPr>
        <w:pStyle w:val="Heading2"/>
      </w:pPr>
      <w:r>
        <w:t>Generics &amp; ADTs</w:t>
      </w:r>
    </w:p>
    <w:p w14:paraId="283D313A" w14:textId="42DC6EA0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06BA7212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DC0B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9C167C">
        <w:t>eek</w:t>
      </w:r>
      <w:r w:rsidR="00C75F0C">
        <w:t xml:space="preserve"> </w:t>
      </w:r>
      <w:r w:rsidR="00A97B95">
        <w:t>7</w:t>
      </w:r>
      <w:r w:rsidR="009C167C">
        <w:t xml:space="preserve"> – Practical </w:t>
      </w:r>
      <w:r w:rsidR="00831F07">
        <w:t>7</w:t>
      </w:r>
    </w:p>
    <w:p w14:paraId="2D574ADD" w14:textId="3329E3D9" w:rsidR="00946B74" w:rsidRDefault="00946B74" w:rsidP="00946B74">
      <w:r>
        <w:t xml:space="preserve">For this practical, you should create a Java project. Then you should create a package </w:t>
      </w:r>
      <w:r w:rsidRPr="00946B74">
        <w:rPr>
          <w:rFonts w:ascii="Courier New" w:hAnsi="Courier New" w:cs="Courier New"/>
          <w:b/>
          <w:bCs/>
        </w:rPr>
        <w:t>tool</w:t>
      </w:r>
      <w:r w:rsidR="009274BE">
        <w:rPr>
          <w:rFonts w:ascii="Courier New" w:hAnsi="Courier New" w:cs="Courier New"/>
          <w:b/>
          <w:bCs/>
        </w:rPr>
        <w:t>s</w:t>
      </w:r>
      <w:r>
        <w:t>.</w:t>
      </w:r>
    </w:p>
    <w:p w14:paraId="51BBD5AC" w14:textId="22F31F39" w:rsidR="006F0321" w:rsidRDefault="006F0321" w:rsidP="006F0321">
      <w:pPr>
        <w:pStyle w:val="Heading3"/>
      </w:pPr>
      <w:r>
        <w:t>Exercise 1: Generic interface</w:t>
      </w:r>
    </w:p>
    <w:p w14:paraId="640197A9" w14:textId="5994F62E" w:rsidR="006F0321" w:rsidRPr="006F0321" w:rsidRDefault="006F0321" w:rsidP="006F0321">
      <w:r>
        <w:t xml:space="preserve">With this week’s lecture notes, sample codes are provided for the many </w:t>
      </w:r>
      <w:r w:rsidR="00031399">
        <w:t>implementations</w:t>
      </w:r>
      <w:r>
        <w:t xml:space="preserve"> of a stack. I have also added a class </w:t>
      </w:r>
      <w:proofErr w:type="spellStart"/>
      <w:r>
        <w:t>LinkedStackInteger</w:t>
      </w:r>
      <w:proofErr w:type="spellEnd"/>
      <w:r>
        <w:t xml:space="preserve">, that represent a stack of integer using a linked list data structure. Refactor the code to create a generic class </w:t>
      </w:r>
      <w:proofErr w:type="spellStart"/>
      <w:r>
        <w:t>LinkedStack</w:t>
      </w:r>
      <w:proofErr w:type="spellEnd"/>
      <w:r>
        <w:t xml:space="preserve"> that implements the </w:t>
      </w:r>
      <w:proofErr w:type="spellStart"/>
      <w:r>
        <w:t>IStack</w:t>
      </w:r>
      <w:proofErr w:type="spellEnd"/>
      <w:r>
        <w:t xml:space="preserve"> interface using a linked list.</w:t>
      </w:r>
    </w:p>
    <w:p w14:paraId="15031D61" w14:textId="7A9EFC29" w:rsidR="00837277" w:rsidRDefault="00837277" w:rsidP="00837277">
      <w:pPr>
        <w:pStyle w:val="Heading3"/>
      </w:pPr>
      <w:r>
        <w:t xml:space="preserve">Exercise </w:t>
      </w:r>
      <w:r w:rsidR="006F0321">
        <w:t>2</w:t>
      </w:r>
      <w:r>
        <w:t xml:space="preserve">: </w:t>
      </w:r>
      <w:r w:rsidR="00946B74">
        <w:t>Generic interface</w:t>
      </w:r>
    </w:p>
    <w:p w14:paraId="76BD00C2" w14:textId="73328D0B" w:rsidR="00837277" w:rsidRDefault="00946B74" w:rsidP="00837277">
      <w:r>
        <w:t xml:space="preserve">Create a generic interface </w:t>
      </w:r>
      <w:r w:rsidRPr="00946B74">
        <w:rPr>
          <w:rFonts w:ascii="Courier New" w:hAnsi="Courier New" w:cs="Courier New"/>
          <w:b/>
          <w:bCs/>
        </w:rPr>
        <w:t>ISet</w:t>
      </w:r>
      <w:r>
        <w:t xml:space="preserve"> </w:t>
      </w:r>
      <w:r w:rsidR="008E551B">
        <w:t>with type parameter</w:t>
      </w:r>
      <w:r>
        <w:t xml:space="preserve"> </w:t>
      </w:r>
      <w:r w:rsidRPr="00946B74">
        <w:rPr>
          <w:rFonts w:ascii="Courier New" w:hAnsi="Courier New" w:cs="Courier New"/>
          <w:b/>
          <w:bCs/>
        </w:rPr>
        <w:t>E</w:t>
      </w:r>
      <w:r>
        <w:t>. The interface has the following functionalities:</w:t>
      </w:r>
    </w:p>
    <w:p w14:paraId="0C775632" w14:textId="0949A67A" w:rsidR="005D5F79" w:rsidRPr="005D5F79" w:rsidRDefault="005D5F79" w:rsidP="00E7763C">
      <w:pPr>
        <w:pStyle w:val="ListParagraph"/>
        <w:spacing w:after="0"/>
        <w:ind w:left="714" w:hanging="357"/>
      </w:pPr>
      <w:proofErr w:type="spellStart"/>
      <w:r w:rsidRPr="005D5F79">
        <w:t>boolean</w:t>
      </w:r>
      <w:proofErr w:type="spellEnd"/>
      <w:r w:rsidRPr="005D5F79">
        <w:t xml:space="preserve"> </w:t>
      </w:r>
      <w:proofErr w:type="gramStart"/>
      <w:r w:rsidRPr="005D5F79">
        <w:t>add(</w:t>
      </w:r>
      <w:proofErr w:type="gramEnd"/>
      <w:r w:rsidRPr="005D5F79">
        <w:t xml:space="preserve">E </w:t>
      </w:r>
      <w:proofErr w:type="spellStart"/>
      <w:r w:rsidR="00E219E5">
        <w:t>elt</w:t>
      </w:r>
      <w:proofErr w:type="spellEnd"/>
      <w:r w:rsidRPr="005D5F79">
        <w:t xml:space="preserve">): Adds an object </w:t>
      </w:r>
      <w:r w:rsidR="008E551B">
        <w:t xml:space="preserve">of type E </w:t>
      </w:r>
      <w:r w:rsidRPr="005D5F79">
        <w:t>to the collection.</w:t>
      </w:r>
    </w:p>
    <w:p w14:paraId="1942C908" w14:textId="570C89D3" w:rsidR="005D5F79" w:rsidRPr="005D5F79" w:rsidRDefault="005D5F79" w:rsidP="00E7763C">
      <w:pPr>
        <w:pStyle w:val="ListParagraph"/>
        <w:spacing w:after="0"/>
        <w:ind w:left="714" w:hanging="357"/>
      </w:pPr>
      <w:r w:rsidRPr="005D5F79">
        <w:t xml:space="preserve">void </w:t>
      </w:r>
      <w:proofErr w:type="gramStart"/>
      <w:r w:rsidRPr="005D5F79">
        <w:t>clear( )</w:t>
      </w:r>
      <w:proofErr w:type="gramEnd"/>
      <w:r w:rsidRPr="005D5F79">
        <w:t>: Removes all objects from the collection.</w:t>
      </w:r>
    </w:p>
    <w:p w14:paraId="1E11D2E2" w14:textId="0445B85B" w:rsidR="005D5F79" w:rsidRPr="005D5F79" w:rsidRDefault="005D5F79" w:rsidP="00E7763C">
      <w:pPr>
        <w:pStyle w:val="ListParagraph"/>
        <w:spacing w:after="0"/>
        <w:ind w:left="714" w:hanging="357"/>
      </w:pPr>
      <w:proofErr w:type="spellStart"/>
      <w:r w:rsidRPr="005D5F79">
        <w:t>boolean</w:t>
      </w:r>
      <w:proofErr w:type="spellEnd"/>
      <w:r w:rsidRPr="005D5F79">
        <w:t xml:space="preserve"> </w:t>
      </w:r>
      <w:proofErr w:type="gramStart"/>
      <w:r w:rsidRPr="005D5F79">
        <w:t>contains(</w:t>
      </w:r>
      <w:proofErr w:type="gramEnd"/>
      <w:r w:rsidR="00946B74">
        <w:t>E</w:t>
      </w:r>
      <w:r w:rsidRPr="005D5F79">
        <w:t xml:space="preserve"> </w:t>
      </w:r>
      <w:proofErr w:type="spellStart"/>
      <w:r w:rsidR="00E219E5">
        <w:t>elt</w:t>
      </w:r>
      <w:proofErr w:type="spellEnd"/>
      <w:r w:rsidRPr="005D5F79">
        <w:t>): Returns true if a specified object is an element within the collection.</w:t>
      </w:r>
    </w:p>
    <w:p w14:paraId="583C5BAF" w14:textId="1987BB13" w:rsidR="005D5F79" w:rsidRPr="005D5F79" w:rsidRDefault="005D5F79" w:rsidP="00E7763C">
      <w:pPr>
        <w:pStyle w:val="ListParagraph"/>
        <w:spacing w:after="0"/>
        <w:ind w:left="714" w:hanging="357"/>
      </w:pPr>
      <w:proofErr w:type="spellStart"/>
      <w:r w:rsidRPr="005D5F79">
        <w:t>boolean</w:t>
      </w:r>
      <w:proofErr w:type="spellEnd"/>
      <w:r w:rsidRPr="005D5F79">
        <w:t xml:space="preserve"> </w:t>
      </w:r>
      <w:proofErr w:type="spellStart"/>
      <w:proofErr w:type="gramStart"/>
      <w:r w:rsidRPr="005D5F79">
        <w:t>isEmpty</w:t>
      </w:r>
      <w:proofErr w:type="spellEnd"/>
      <w:r w:rsidRPr="005D5F79">
        <w:t>( )</w:t>
      </w:r>
      <w:proofErr w:type="gramEnd"/>
      <w:r>
        <w:t xml:space="preserve">: </w:t>
      </w:r>
      <w:r w:rsidRPr="005D5F79">
        <w:t>Returns true if the collection has no elements</w:t>
      </w:r>
      <w:r w:rsidR="00E219E5">
        <w:t>, false otherwise</w:t>
      </w:r>
      <w:r w:rsidRPr="005D5F79">
        <w:t>.</w:t>
      </w:r>
    </w:p>
    <w:p w14:paraId="031192E5" w14:textId="6D0D86CB" w:rsidR="005D5F79" w:rsidRPr="005D5F79" w:rsidRDefault="005D5F79" w:rsidP="00E7763C">
      <w:pPr>
        <w:pStyle w:val="ListParagraph"/>
        <w:spacing w:after="0"/>
        <w:ind w:left="714" w:hanging="357"/>
      </w:pPr>
      <w:proofErr w:type="spellStart"/>
      <w:r>
        <w:t>boolean</w:t>
      </w:r>
      <w:proofErr w:type="spellEnd"/>
      <w:r w:rsidRPr="005D5F79">
        <w:t xml:space="preserve"> </w:t>
      </w:r>
      <w:proofErr w:type="gramStart"/>
      <w:r w:rsidRPr="005D5F79">
        <w:t>remove(</w:t>
      </w:r>
      <w:proofErr w:type="gramEnd"/>
      <w:r w:rsidRPr="005D5F79">
        <w:t xml:space="preserve">E </w:t>
      </w:r>
      <w:proofErr w:type="spellStart"/>
      <w:r w:rsidR="00E219E5">
        <w:t>elt</w:t>
      </w:r>
      <w:proofErr w:type="spellEnd"/>
      <w:r w:rsidRPr="005D5F79">
        <w:t>)</w:t>
      </w:r>
      <w:r>
        <w:t xml:space="preserve">: </w:t>
      </w:r>
      <w:r w:rsidRPr="005D5F79">
        <w:t>Removes a specified object from the collection</w:t>
      </w:r>
      <w:r w:rsidR="00E219E5">
        <w:t xml:space="preserve"> if it exists</w:t>
      </w:r>
      <w:r w:rsidRPr="005D5F79">
        <w:t>.</w:t>
      </w:r>
    </w:p>
    <w:p w14:paraId="4DD5D6D9" w14:textId="20C2C2E1" w:rsidR="005D5F79" w:rsidRDefault="00D768F9" w:rsidP="00E7763C">
      <w:pPr>
        <w:pStyle w:val="ListParagraph"/>
        <w:spacing w:after="0"/>
        <w:ind w:left="714" w:hanging="357"/>
      </w:pPr>
      <w:r>
        <w:t>i</w:t>
      </w:r>
      <w:r w:rsidR="005D5F79">
        <w:t xml:space="preserve">nt </w:t>
      </w:r>
      <w:proofErr w:type="gramStart"/>
      <w:r w:rsidR="005D5F79" w:rsidRPr="005D5F79">
        <w:t>size( )</w:t>
      </w:r>
      <w:proofErr w:type="gramEnd"/>
      <w:r w:rsidR="00946B74">
        <w:t xml:space="preserve">: </w:t>
      </w:r>
      <w:r w:rsidR="005D5F79" w:rsidRPr="005D5F79">
        <w:t xml:space="preserve">Returns the number </w:t>
      </w:r>
      <w:r w:rsidR="005D5F79">
        <w:t>of elements in the collection.</w:t>
      </w:r>
    </w:p>
    <w:p w14:paraId="6ABAFFE3" w14:textId="77777777" w:rsidR="00031399" w:rsidRDefault="00031399" w:rsidP="00031399">
      <w:pPr>
        <w:spacing w:after="0"/>
      </w:pPr>
    </w:p>
    <w:p w14:paraId="5EC8E983" w14:textId="748810A2" w:rsidR="005D5F79" w:rsidRDefault="00946B74" w:rsidP="00946B74">
      <w:pPr>
        <w:pStyle w:val="Heading3"/>
      </w:pPr>
      <w:r>
        <w:t xml:space="preserve">Exercise </w:t>
      </w:r>
      <w:r w:rsidR="006F0321">
        <w:t>3</w:t>
      </w:r>
      <w:r>
        <w:t>: Array Implementation of a Set</w:t>
      </w:r>
    </w:p>
    <w:p w14:paraId="2EAB5DE6" w14:textId="5C492343" w:rsidR="000B1037" w:rsidRDefault="00946B74" w:rsidP="00946B74">
      <w:r>
        <w:t xml:space="preserve">Implement a generic class </w:t>
      </w:r>
      <w:proofErr w:type="spellStart"/>
      <w:r w:rsidRPr="00946B74">
        <w:rPr>
          <w:rFonts w:ascii="Courier New" w:hAnsi="Courier New" w:cs="Courier New"/>
          <w:b/>
          <w:bCs/>
        </w:rPr>
        <w:t>ArraySet</w:t>
      </w:r>
      <w:proofErr w:type="spellEnd"/>
      <w:r>
        <w:t xml:space="preserve"> which implements interface </w:t>
      </w:r>
      <w:r w:rsidRPr="00946B74">
        <w:rPr>
          <w:rFonts w:ascii="Courier New" w:hAnsi="Courier New" w:cs="Courier New"/>
          <w:b/>
          <w:bCs/>
        </w:rPr>
        <w:t>ISet</w:t>
      </w:r>
      <w:r>
        <w:t xml:space="preserve"> using an array to store the elements of the set. You may want to have a look at the </w:t>
      </w:r>
      <w:proofErr w:type="spellStart"/>
      <w:r w:rsidRPr="00946B74">
        <w:rPr>
          <w:rFonts w:ascii="Courier New" w:hAnsi="Courier New" w:cs="Courier New"/>
          <w:b/>
          <w:bCs/>
        </w:rPr>
        <w:t>ArrayStack</w:t>
      </w:r>
      <w:proofErr w:type="spellEnd"/>
      <w:r>
        <w:t xml:space="preserve"> implementation for inspiration. Remember a set MUST NOT have duplicate values.</w:t>
      </w:r>
    </w:p>
    <w:p w14:paraId="3F87F343" w14:textId="630EA024" w:rsidR="000B1037" w:rsidRDefault="000B1037" w:rsidP="000B1037">
      <w:pPr>
        <w:pStyle w:val="Heading3"/>
      </w:pPr>
      <w:r>
        <w:t xml:space="preserve">Exercise </w:t>
      </w:r>
      <w:r w:rsidR="008E551B">
        <w:t>4</w:t>
      </w:r>
      <w:r>
        <w:t>: Linked List Implementation of a Set</w:t>
      </w:r>
    </w:p>
    <w:p w14:paraId="3BF35DA0" w14:textId="3B1A879E" w:rsidR="0064390F" w:rsidRDefault="000B1037" w:rsidP="00946B74">
      <w:r>
        <w:t xml:space="preserve">Implement a generic class </w:t>
      </w:r>
      <w:proofErr w:type="spellStart"/>
      <w:r>
        <w:rPr>
          <w:rFonts w:ascii="Courier New" w:hAnsi="Courier New" w:cs="Courier New"/>
          <w:b/>
          <w:bCs/>
        </w:rPr>
        <w:t>LinkedList</w:t>
      </w:r>
      <w:r w:rsidRPr="00946B74">
        <w:rPr>
          <w:rFonts w:ascii="Courier New" w:hAnsi="Courier New" w:cs="Courier New"/>
          <w:b/>
          <w:bCs/>
        </w:rPr>
        <w:t>Set</w:t>
      </w:r>
      <w:proofErr w:type="spellEnd"/>
      <w:r>
        <w:t xml:space="preserve"> which implements interface </w:t>
      </w:r>
      <w:r w:rsidRPr="00946B74">
        <w:rPr>
          <w:rFonts w:ascii="Courier New" w:hAnsi="Courier New" w:cs="Courier New"/>
          <w:b/>
          <w:bCs/>
        </w:rPr>
        <w:t>ISet</w:t>
      </w:r>
      <w:r>
        <w:t xml:space="preserve"> using </w:t>
      </w:r>
      <w:r w:rsidR="00031399">
        <w:t>a</w:t>
      </w:r>
      <w:r>
        <w:t xml:space="preserve"> </w:t>
      </w:r>
      <w:r w:rsidR="00E219E5">
        <w:t>linked list</w:t>
      </w:r>
      <w:r>
        <w:t xml:space="preserve"> to store the elements of the set. You may want to have a look at</w:t>
      </w:r>
      <w:r w:rsidR="00E7763C">
        <w:t xml:space="preserve"> </w:t>
      </w:r>
      <w:r w:rsidR="006F0321">
        <w:t>the LinkStac</w:t>
      </w:r>
      <w:r w:rsidR="00E219E5">
        <w:t>k</w:t>
      </w:r>
      <w:r w:rsidR="00B270B8">
        <w:t>Integer</w:t>
      </w:r>
      <w:r w:rsidR="00E219E5">
        <w:t xml:space="preserve"> implementation</w:t>
      </w:r>
      <w:r>
        <w:t>.</w:t>
      </w:r>
      <w:r w:rsidR="00E7763C">
        <w:t xml:space="preserve"> Note, you can create a </w:t>
      </w:r>
      <w:proofErr w:type="spellStart"/>
      <w:proofErr w:type="gramStart"/>
      <w:r w:rsidR="00E7763C">
        <w:t>non public</w:t>
      </w:r>
      <w:proofErr w:type="spellEnd"/>
      <w:proofErr w:type="gramEnd"/>
      <w:r w:rsidR="00E7763C" w:rsidRPr="00E7763C">
        <w:t xml:space="preserve"> </w:t>
      </w:r>
      <w:r w:rsidR="00E7763C">
        <w:t xml:space="preserve">class (omit </w:t>
      </w:r>
      <w:r w:rsidR="00E7763C" w:rsidRPr="00E7763C">
        <w:rPr>
          <w:rFonts w:ascii="Courier New" w:hAnsi="Courier New" w:cs="Courier New"/>
          <w:b/>
          <w:bCs/>
        </w:rPr>
        <w:t>public</w:t>
      </w:r>
      <w:r w:rsidR="00E7763C">
        <w:t xml:space="preserve"> before the class declaration) </w:t>
      </w:r>
      <w:r w:rsidR="00E7763C" w:rsidRPr="00E7763C">
        <w:rPr>
          <w:rFonts w:ascii="Courier New" w:hAnsi="Courier New" w:cs="Courier New"/>
          <w:b/>
          <w:bCs/>
        </w:rPr>
        <w:t>Node</w:t>
      </w:r>
      <w:r w:rsidR="00E7763C">
        <w:t xml:space="preserve"> in the same file as the class </w:t>
      </w:r>
      <w:proofErr w:type="spellStart"/>
      <w:r w:rsidR="00E7763C">
        <w:rPr>
          <w:rFonts w:ascii="Courier New" w:hAnsi="Courier New" w:cs="Courier New"/>
          <w:b/>
          <w:bCs/>
        </w:rPr>
        <w:t>LinkedList</w:t>
      </w:r>
      <w:r w:rsidR="00E7763C" w:rsidRPr="00946B74">
        <w:rPr>
          <w:rFonts w:ascii="Courier New" w:hAnsi="Courier New" w:cs="Courier New"/>
          <w:b/>
          <w:bCs/>
        </w:rPr>
        <w:t>Set</w:t>
      </w:r>
      <w:proofErr w:type="spellEnd"/>
      <w:r w:rsidR="00E7763C">
        <w:t>.</w:t>
      </w:r>
    </w:p>
    <w:p w14:paraId="79327BC2" w14:textId="2C9CD2D2" w:rsidR="00031399" w:rsidRDefault="00031399">
      <w:pPr>
        <w:spacing w:line="276" w:lineRule="auto"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</w:rPr>
      </w:pPr>
    </w:p>
    <w:sectPr w:rsidR="00031399" w:rsidSect="00B9794E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5000" w14:textId="77777777" w:rsidR="00B9794E" w:rsidRDefault="00B9794E" w:rsidP="00B52B8F">
      <w:pPr>
        <w:spacing w:after="0"/>
      </w:pPr>
      <w:r>
        <w:separator/>
      </w:r>
    </w:p>
  </w:endnote>
  <w:endnote w:type="continuationSeparator" w:id="0">
    <w:p w14:paraId="41E191A4" w14:textId="77777777" w:rsidR="00B9794E" w:rsidRDefault="00B9794E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5FC6" w14:textId="77777777" w:rsidR="004156C4" w:rsidRDefault="004156C4">
    <w:pPr>
      <w:pStyle w:val="Footer"/>
    </w:pPr>
    <w:r>
      <w:tab/>
    </w:r>
    <w:r w:rsidRPr="000C7284">
      <w:rPr>
        <w:color w:val="595959" w:themeColor="text1" w:themeTint="A6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4362" w14:textId="77777777" w:rsidR="00B9794E" w:rsidRDefault="00B9794E" w:rsidP="00B52B8F">
      <w:pPr>
        <w:spacing w:after="0"/>
      </w:pPr>
      <w:r>
        <w:separator/>
      </w:r>
    </w:p>
  </w:footnote>
  <w:footnote w:type="continuationSeparator" w:id="0">
    <w:p w14:paraId="7C99CF0F" w14:textId="77777777" w:rsidR="00B9794E" w:rsidRDefault="00B9794E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FAB1" w14:textId="251A20AD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3B7CB1AD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56BBA7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" fillcolor="#404040 [2429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 xml:space="preserve">Software </w:t>
    </w:r>
    <w:r w:rsidR="002E2E58">
      <w:rPr>
        <w:color w:val="FFFFFF" w:themeColor="background1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3A03" w14:textId="5F1339F2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1B197A7C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2753A6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" fillcolor="#404040 [2429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 xml:space="preserve">SOFTWARE </w:t>
    </w:r>
    <w:r w:rsidR="002E2E58">
      <w:rPr>
        <w:color w:val="FFFFFF" w:themeColor="background1"/>
      </w:rPr>
      <w:t>2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55"/>
    <w:multiLevelType w:val="hybridMultilevel"/>
    <w:tmpl w:val="BDAC0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2159"/>
    <w:multiLevelType w:val="hybridMultilevel"/>
    <w:tmpl w:val="32E87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139AA"/>
    <w:multiLevelType w:val="hybridMultilevel"/>
    <w:tmpl w:val="CCA2F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15530"/>
    <w:multiLevelType w:val="hybridMultilevel"/>
    <w:tmpl w:val="81B21B18"/>
    <w:lvl w:ilvl="0" w:tplc="23E2FB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213A3"/>
    <w:multiLevelType w:val="hybridMultilevel"/>
    <w:tmpl w:val="36BAC8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8516E"/>
    <w:multiLevelType w:val="hybridMultilevel"/>
    <w:tmpl w:val="4A3A2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5B7A96"/>
    <w:multiLevelType w:val="hybridMultilevel"/>
    <w:tmpl w:val="2F1CC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94238"/>
    <w:multiLevelType w:val="hybridMultilevel"/>
    <w:tmpl w:val="1CE27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19167">
    <w:abstractNumId w:val="1"/>
  </w:num>
  <w:num w:numId="2" w16cid:durableId="1177891821">
    <w:abstractNumId w:val="7"/>
  </w:num>
  <w:num w:numId="3" w16cid:durableId="1450464803">
    <w:abstractNumId w:val="5"/>
  </w:num>
  <w:num w:numId="4" w16cid:durableId="476999311">
    <w:abstractNumId w:val="0"/>
  </w:num>
  <w:num w:numId="5" w16cid:durableId="1817870164">
    <w:abstractNumId w:val="2"/>
  </w:num>
  <w:num w:numId="6" w16cid:durableId="1205144421">
    <w:abstractNumId w:val="9"/>
  </w:num>
  <w:num w:numId="7" w16cid:durableId="782043223">
    <w:abstractNumId w:val="8"/>
  </w:num>
  <w:num w:numId="8" w16cid:durableId="540173786">
    <w:abstractNumId w:val="6"/>
  </w:num>
  <w:num w:numId="9" w16cid:durableId="346640266">
    <w:abstractNumId w:val="3"/>
  </w:num>
  <w:num w:numId="10" w16cid:durableId="145309312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2B0"/>
    <w:rsid w:val="00011BA1"/>
    <w:rsid w:val="000155DA"/>
    <w:rsid w:val="00027EE6"/>
    <w:rsid w:val="00031399"/>
    <w:rsid w:val="00046CBA"/>
    <w:rsid w:val="000521A4"/>
    <w:rsid w:val="0008250C"/>
    <w:rsid w:val="000865B6"/>
    <w:rsid w:val="000955F6"/>
    <w:rsid w:val="00095E6E"/>
    <w:rsid w:val="000B1037"/>
    <w:rsid w:val="000B4EB6"/>
    <w:rsid w:val="000C300E"/>
    <w:rsid w:val="000C71D6"/>
    <w:rsid w:val="000C7284"/>
    <w:rsid w:val="000E57C1"/>
    <w:rsid w:val="00124F15"/>
    <w:rsid w:val="00130B03"/>
    <w:rsid w:val="00134E6D"/>
    <w:rsid w:val="001532B0"/>
    <w:rsid w:val="001832C8"/>
    <w:rsid w:val="001860F1"/>
    <w:rsid w:val="001A1E98"/>
    <w:rsid w:val="001B3675"/>
    <w:rsid w:val="001C3960"/>
    <w:rsid w:val="001E1691"/>
    <w:rsid w:val="001F0D13"/>
    <w:rsid w:val="001F5128"/>
    <w:rsid w:val="002050A3"/>
    <w:rsid w:val="00221E9F"/>
    <w:rsid w:val="0022643A"/>
    <w:rsid w:val="00226FB8"/>
    <w:rsid w:val="002328D7"/>
    <w:rsid w:val="00244525"/>
    <w:rsid w:val="00250E31"/>
    <w:rsid w:val="0025242B"/>
    <w:rsid w:val="00254DDB"/>
    <w:rsid w:val="002603D9"/>
    <w:rsid w:val="00271366"/>
    <w:rsid w:val="002749C8"/>
    <w:rsid w:val="00276F41"/>
    <w:rsid w:val="002774A3"/>
    <w:rsid w:val="0028004C"/>
    <w:rsid w:val="00280851"/>
    <w:rsid w:val="00286B10"/>
    <w:rsid w:val="00293E2F"/>
    <w:rsid w:val="00294E79"/>
    <w:rsid w:val="002A4108"/>
    <w:rsid w:val="002B2494"/>
    <w:rsid w:val="002C7A90"/>
    <w:rsid w:val="002D2BD4"/>
    <w:rsid w:val="002E2E58"/>
    <w:rsid w:val="002E49C3"/>
    <w:rsid w:val="002F12C0"/>
    <w:rsid w:val="002F6058"/>
    <w:rsid w:val="003039CC"/>
    <w:rsid w:val="00320E02"/>
    <w:rsid w:val="00320F5D"/>
    <w:rsid w:val="003332D9"/>
    <w:rsid w:val="00333AD1"/>
    <w:rsid w:val="00334D2D"/>
    <w:rsid w:val="0033554A"/>
    <w:rsid w:val="00335694"/>
    <w:rsid w:val="00337202"/>
    <w:rsid w:val="00352654"/>
    <w:rsid w:val="0036143E"/>
    <w:rsid w:val="003C1396"/>
    <w:rsid w:val="003C7CF0"/>
    <w:rsid w:val="003E7062"/>
    <w:rsid w:val="004027CD"/>
    <w:rsid w:val="004156C4"/>
    <w:rsid w:val="00420C7B"/>
    <w:rsid w:val="004312D6"/>
    <w:rsid w:val="00434584"/>
    <w:rsid w:val="004349D6"/>
    <w:rsid w:val="00453993"/>
    <w:rsid w:val="004551EC"/>
    <w:rsid w:val="0045656A"/>
    <w:rsid w:val="00462260"/>
    <w:rsid w:val="00490E3A"/>
    <w:rsid w:val="004960BD"/>
    <w:rsid w:val="004B637E"/>
    <w:rsid w:val="004C25A5"/>
    <w:rsid w:val="004D220E"/>
    <w:rsid w:val="004D2A70"/>
    <w:rsid w:val="004D7323"/>
    <w:rsid w:val="004F1FCB"/>
    <w:rsid w:val="00503804"/>
    <w:rsid w:val="00511E72"/>
    <w:rsid w:val="005305C0"/>
    <w:rsid w:val="00537416"/>
    <w:rsid w:val="0054549B"/>
    <w:rsid w:val="00555CA1"/>
    <w:rsid w:val="00582ED9"/>
    <w:rsid w:val="005A4D97"/>
    <w:rsid w:val="005C1C84"/>
    <w:rsid w:val="005D4915"/>
    <w:rsid w:val="005D59D4"/>
    <w:rsid w:val="005D5F79"/>
    <w:rsid w:val="005D6E35"/>
    <w:rsid w:val="005D7314"/>
    <w:rsid w:val="005E2B8C"/>
    <w:rsid w:val="005F52BC"/>
    <w:rsid w:val="0062652F"/>
    <w:rsid w:val="00630370"/>
    <w:rsid w:val="00630C5F"/>
    <w:rsid w:val="00633513"/>
    <w:rsid w:val="00640219"/>
    <w:rsid w:val="0064390F"/>
    <w:rsid w:val="006534E3"/>
    <w:rsid w:val="0066786A"/>
    <w:rsid w:val="0068172F"/>
    <w:rsid w:val="00692475"/>
    <w:rsid w:val="006A6900"/>
    <w:rsid w:val="006C3B8F"/>
    <w:rsid w:val="006C50C5"/>
    <w:rsid w:val="006C64F5"/>
    <w:rsid w:val="006C66BD"/>
    <w:rsid w:val="006D48D8"/>
    <w:rsid w:val="006E0E75"/>
    <w:rsid w:val="006F0321"/>
    <w:rsid w:val="0070187E"/>
    <w:rsid w:val="00707800"/>
    <w:rsid w:val="00752930"/>
    <w:rsid w:val="00754009"/>
    <w:rsid w:val="00754C25"/>
    <w:rsid w:val="0075755D"/>
    <w:rsid w:val="00763A51"/>
    <w:rsid w:val="00772A10"/>
    <w:rsid w:val="00784F8B"/>
    <w:rsid w:val="00794862"/>
    <w:rsid w:val="0079733D"/>
    <w:rsid w:val="007A064A"/>
    <w:rsid w:val="007A5A0D"/>
    <w:rsid w:val="007C3C65"/>
    <w:rsid w:val="007D2481"/>
    <w:rsid w:val="007F0822"/>
    <w:rsid w:val="007F3F02"/>
    <w:rsid w:val="0080094B"/>
    <w:rsid w:val="00800E74"/>
    <w:rsid w:val="00823C6A"/>
    <w:rsid w:val="00823E8C"/>
    <w:rsid w:val="00831F07"/>
    <w:rsid w:val="00832F2A"/>
    <w:rsid w:val="00835F59"/>
    <w:rsid w:val="00837277"/>
    <w:rsid w:val="00842C1A"/>
    <w:rsid w:val="0084462E"/>
    <w:rsid w:val="008458C9"/>
    <w:rsid w:val="00845C40"/>
    <w:rsid w:val="008473B1"/>
    <w:rsid w:val="00850AEF"/>
    <w:rsid w:val="00851DA4"/>
    <w:rsid w:val="0086327C"/>
    <w:rsid w:val="008655B7"/>
    <w:rsid w:val="00885D50"/>
    <w:rsid w:val="00890519"/>
    <w:rsid w:val="00894AAE"/>
    <w:rsid w:val="008A2CB4"/>
    <w:rsid w:val="008B3E51"/>
    <w:rsid w:val="008C03DF"/>
    <w:rsid w:val="008C3633"/>
    <w:rsid w:val="008C42C5"/>
    <w:rsid w:val="008E208C"/>
    <w:rsid w:val="008E2F67"/>
    <w:rsid w:val="008E3A5D"/>
    <w:rsid w:val="008E51E1"/>
    <w:rsid w:val="008E551B"/>
    <w:rsid w:val="008E787B"/>
    <w:rsid w:val="00920319"/>
    <w:rsid w:val="00924A79"/>
    <w:rsid w:val="00924A96"/>
    <w:rsid w:val="009274BE"/>
    <w:rsid w:val="00930B95"/>
    <w:rsid w:val="009407D0"/>
    <w:rsid w:val="00943C45"/>
    <w:rsid w:val="00946B74"/>
    <w:rsid w:val="00961906"/>
    <w:rsid w:val="009C0A3C"/>
    <w:rsid w:val="009C167C"/>
    <w:rsid w:val="009C3CA2"/>
    <w:rsid w:val="009C6D89"/>
    <w:rsid w:val="00A12808"/>
    <w:rsid w:val="00A13D34"/>
    <w:rsid w:val="00A16CB5"/>
    <w:rsid w:val="00A17087"/>
    <w:rsid w:val="00A266F6"/>
    <w:rsid w:val="00A31D17"/>
    <w:rsid w:val="00A31EE0"/>
    <w:rsid w:val="00A33643"/>
    <w:rsid w:val="00A34731"/>
    <w:rsid w:val="00A45BD8"/>
    <w:rsid w:val="00A469D3"/>
    <w:rsid w:val="00A505E2"/>
    <w:rsid w:val="00A532D4"/>
    <w:rsid w:val="00A5472F"/>
    <w:rsid w:val="00A54B44"/>
    <w:rsid w:val="00A62D63"/>
    <w:rsid w:val="00A81F5A"/>
    <w:rsid w:val="00A91E36"/>
    <w:rsid w:val="00A951FD"/>
    <w:rsid w:val="00A97B95"/>
    <w:rsid w:val="00AA0933"/>
    <w:rsid w:val="00AA109A"/>
    <w:rsid w:val="00AB0498"/>
    <w:rsid w:val="00AB5220"/>
    <w:rsid w:val="00AB7DAE"/>
    <w:rsid w:val="00AC5195"/>
    <w:rsid w:val="00AD1660"/>
    <w:rsid w:val="00AD4DBD"/>
    <w:rsid w:val="00AD51AD"/>
    <w:rsid w:val="00AE7DF0"/>
    <w:rsid w:val="00AF403A"/>
    <w:rsid w:val="00AF755F"/>
    <w:rsid w:val="00B01D0D"/>
    <w:rsid w:val="00B110DF"/>
    <w:rsid w:val="00B227BA"/>
    <w:rsid w:val="00B24608"/>
    <w:rsid w:val="00B270B8"/>
    <w:rsid w:val="00B32D0C"/>
    <w:rsid w:val="00B511F1"/>
    <w:rsid w:val="00B520A9"/>
    <w:rsid w:val="00B52B8F"/>
    <w:rsid w:val="00B62ADC"/>
    <w:rsid w:val="00B77541"/>
    <w:rsid w:val="00B77E69"/>
    <w:rsid w:val="00B81E64"/>
    <w:rsid w:val="00B9794E"/>
    <w:rsid w:val="00BA5C17"/>
    <w:rsid w:val="00BA76E2"/>
    <w:rsid w:val="00BD23ED"/>
    <w:rsid w:val="00BD54A8"/>
    <w:rsid w:val="00BE44BF"/>
    <w:rsid w:val="00BF4D39"/>
    <w:rsid w:val="00C07D53"/>
    <w:rsid w:val="00C125C0"/>
    <w:rsid w:val="00C13DB4"/>
    <w:rsid w:val="00C15577"/>
    <w:rsid w:val="00C161D5"/>
    <w:rsid w:val="00C168E1"/>
    <w:rsid w:val="00C32ED0"/>
    <w:rsid w:val="00C5062C"/>
    <w:rsid w:val="00C5231D"/>
    <w:rsid w:val="00C52697"/>
    <w:rsid w:val="00C573B8"/>
    <w:rsid w:val="00C5794F"/>
    <w:rsid w:val="00C654A9"/>
    <w:rsid w:val="00C75F0C"/>
    <w:rsid w:val="00C84221"/>
    <w:rsid w:val="00C94D45"/>
    <w:rsid w:val="00C97961"/>
    <w:rsid w:val="00CC24A0"/>
    <w:rsid w:val="00CC6337"/>
    <w:rsid w:val="00CD0E73"/>
    <w:rsid w:val="00CF0C4D"/>
    <w:rsid w:val="00CF60A9"/>
    <w:rsid w:val="00CF60B5"/>
    <w:rsid w:val="00D07E1F"/>
    <w:rsid w:val="00D153AB"/>
    <w:rsid w:val="00D228DE"/>
    <w:rsid w:val="00D26DFA"/>
    <w:rsid w:val="00D4343D"/>
    <w:rsid w:val="00D5531A"/>
    <w:rsid w:val="00D56049"/>
    <w:rsid w:val="00D759A6"/>
    <w:rsid w:val="00D768F9"/>
    <w:rsid w:val="00D7703D"/>
    <w:rsid w:val="00D82403"/>
    <w:rsid w:val="00D91622"/>
    <w:rsid w:val="00D926BC"/>
    <w:rsid w:val="00D93913"/>
    <w:rsid w:val="00D95A22"/>
    <w:rsid w:val="00D97644"/>
    <w:rsid w:val="00DA45C2"/>
    <w:rsid w:val="00DA74B1"/>
    <w:rsid w:val="00DB310A"/>
    <w:rsid w:val="00DB4092"/>
    <w:rsid w:val="00DC736D"/>
    <w:rsid w:val="00DE037B"/>
    <w:rsid w:val="00DE4EE0"/>
    <w:rsid w:val="00E04A3C"/>
    <w:rsid w:val="00E10C6F"/>
    <w:rsid w:val="00E15F9B"/>
    <w:rsid w:val="00E178CF"/>
    <w:rsid w:val="00E17EB9"/>
    <w:rsid w:val="00E219E5"/>
    <w:rsid w:val="00E24703"/>
    <w:rsid w:val="00E25870"/>
    <w:rsid w:val="00E31758"/>
    <w:rsid w:val="00E408C9"/>
    <w:rsid w:val="00E40C38"/>
    <w:rsid w:val="00E43D9B"/>
    <w:rsid w:val="00E461F8"/>
    <w:rsid w:val="00E60C20"/>
    <w:rsid w:val="00E67E37"/>
    <w:rsid w:val="00E723E0"/>
    <w:rsid w:val="00E75DE0"/>
    <w:rsid w:val="00E75E53"/>
    <w:rsid w:val="00E75EFB"/>
    <w:rsid w:val="00E7763C"/>
    <w:rsid w:val="00E8333C"/>
    <w:rsid w:val="00EC4973"/>
    <w:rsid w:val="00EF135B"/>
    <w:rsid w:val="00EF13D0"/>
    <w:rsid w:val="00EF5423"/>
    <w:rsid w:val="00F006B0"/>
    <w:rsid w:val="00F107AD"/>
    <w:rsid w:val="00F23756"/>
    <w:rsid w:val="00F24A87"/>
    <w:rsid w:val="00F34FDC"/>
    <w:rsid w:val="00F541DC"/>
    <w:rsid w:val="00F84820"/>
    <w:rsid w:val="00F84DD8"/>
    <w:rsid w:val="00F94145"/>
    <w:rsid w:val="00FA73A2"/>
    <w:rsid w:val="00FC6B34"/>
    <w:rsid w:val="00FD10CC"/>
    <w:rsid w:val="00FE3372"/>
    <w:rsid w:val="00FE7C18"/>
    <w:rsid w:val="00FF24D6"/>
    <w:rsid w:val="00FF4B27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1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6F41"/>
    <w:rPr>
      <w:rFonts w:asciiTheme="majorHAnsi" w:eastAsiaTheme="majorEastAsia" w:hAnsiTheme="majorHAnsi" w:cstheme="majorBidi"/>
      <w:b/>
      <w:color w:val="365F91" w:themeColor="accent1" w:themeShade="BF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2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2652F"/>
    <w:rPr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F4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table" w:styleId="TableGridLight">
    <w:name w:val="Grid Table Light"/>
    <w:basedOn w:val="TableNormal"/>
    <w:uiPriority w:val="40"/>
    <w:rsid w:val="00335694"/>
    <w:pPr>
      <w:spacing w:after="0" w:line="240" w:lineRule="auto"/>
    </w:pPr>
    <w:rPr>
      <w:rFonts w:eastAsiaTheme="minorHAnsi"/>
      <w:lang w:val="en-US"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E49C3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3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3AB"/>
    <w:rPr>
      <w:rFonts w:ascii="Times New Roman" w:hAnsi="Times New Roman" w:cs="Times New Roman"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04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6B5F4-9D20-466E-BA3A-DC2F9441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2440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SOF2 Practical 06: Interface and Exception</vt:lpstr>
    </vt:vector>
  </TitlesOfParts>
  <Company>Department of Computer Science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SOF2 Practical 06: Interface and Exception</dc:title>
  <dc:creator>Lilian Blot</dc:creator>
  <cp:keywords>Interface, SOF2, Inheritance, Exception</cp:keywords>
  <cp:lastModifiedBy>Lilian Blot</cp:lastModifiedBy>
  <cp:revision>16</cp:revision>
  <cp:lastPrinted>2021-02-23T16:53:00Z</cp:lastPrinted>
  <dcterms:created xsi:type="dcterms:W3CDTF">2020-02-26T17:29:00Z</dcterms:created>
  <dcterms:modified xsi:type="dcterms:W3CDTF">2024-03-28T09:44:00Z</dcterms:modified>
</cp:coreProperties>
</file>