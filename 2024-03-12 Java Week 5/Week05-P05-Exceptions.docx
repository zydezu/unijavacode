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546B" w14:textId="6B517DCF" w:rsidR="00835F59" w:rsidRPr="00490E3A" w:rsidRDefault="004312D6" w:rsidP="00490E3A">
      <w:pPr>
        <w:pStyle w:val="Title"/>
      </w:pPr>
      <w:r>
        <w:t xml:space="preserve">sOFTWARE </w:t>
      </w:r>
      <w:r w:rsidR="002E2E58">
        <w:t>2</w:t>
      </w:r>
      <w:r>
        <w:t xml:space="preserve"> PRACTICAL</w:t>
      </w:r>
    </w:p>
    <w:p w14:paraId="45DF72A0" w14:textId="7E373206" w:rsidR="0028004C" w:rsidRPr="009C0A3C" w:rsidRDefault="006E0E75" w:rsidP="00C75F0C">
      <w:pPr>
        <w:pStyle w:val="Heading2"/>
      </w:pPr>
      <w:r>
        <w:t xml:space="preserve">Classes &amp; </w:t>
      </w:r>
      <w:r w:rsidR="007F46C0">
        <w:t>Exceptions</w:t>
      </w:r>
    </w:p>
    <w:p w14:paraId="283D313A" w14:textId="4D44A12C"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06BA7212">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ADC0B"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9C167C">
        <w:t>eek</w:t>
      </w:r>
      <w:r w:rsidR="00C75F0C">
        <w:t xml:space="preserve"> </w:t>
      </w:r>
      <w:r w:rsidR="00385CF4">
        <w:t>5</w:t>
      </w:r>
      <w:r w:rsidR="009C167C">
        <w:t xml:space="preserve"> – Practical </w:t>
      </w:r>
      <w:r w:rsidR="00ED5A48">
        <w:t>5</w:t>
      </w:r>
    </w:p>
    <w:p w14:paraId="2CD1C7CA" w14:textId="77777777" w:rsidR="00ED5A48" w:rsidRDefault="00ED5A48" w:rsidP="00ED5A48">
      <w:pPr>
        <w:pStyle w:val="Heading1"/>
        <w:rPr>
          <w:lang w:val="fr-FR"/>
        </w:rPr>
      </w:pPr>
      <w:r w:rsidRPr="004C2CD8">
        <w:t>Problem</w:t>
      </w:r>
      <w:r>
        <w:rPr>
          <w:lang w:val="fr-FR"/>
        </w:rPr>
        <w:t xml:space="preserve"> 1</w:t>
      </w:r>
    </w:p>
    <w:p w14:paraId="06EA5360" w14:textId="1211AA19" w:rsidR="00ED5A48" w:rsidRDefault="00ED5A48" w:rsidP="00ED5A48">
      <w:r>
        <w:rPr>
          <w:noProof/>
        </w:rPr>
        <w:drawing>
          <wp:anchor distT="107950" distB="107950" distL="144145" distR="114300" simplePos="0" relativeHeight="251659264" behindDoc="0" locked="0" layoutInCell="1" allowOverlap="1" wp14:anchorId="6688F462" wp14:editId="58CB569D">
            <wp:simplePos x="0" y="0"/>
            <wp:positionH relativeFrom="column">
              <wp:posOffset>4198207</wp:posOffset>
            </wp:positionH>
            <wp:positionV relativeFrom="paragraph">
              <wp:posOffset>363855</wp:posOffset>
            </wp:positionV>
            <wp:extent cx="1350000" cy="1350000"/>
            <wp:effectExtent l="0" t="0" r="3175" b="3175"/>
            <wp:wrapSquare wrapText="left"/>
            <wp:docPr id="1" name="Picture 1" descr="Image of a tally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a tally counter"/>
                    <pic:cNvPicPr/>
                  </pic:nvPicPr>
                  <pic:blipFill>
                    <a:blip r:embed="rId8">
                      <a:extLst>
                        <a:ext uri="{28A0092B-C50C-407E-A947-70E740481C1C}">
                          <a14:useLocalDpi xmlns:a14="http://schemas.microsoft.com/office/drawing/2010/main" val="0"/>
                        </a:ext>
                      </a:extLst>
                    </a:blip>
                    <a:stretch>
                      <a:fillRect/>
                    </a:stretch>
                  </pic:blipFill>
                  <pic:spPr>
                    <a:xfrm>
                      <a:off x="0" y="0"/>
                      <a:ext cx="1350000" cy="1350000"/>
                    </a:xfrm>
                    <a:prstGeom prst="rect">
                      <a:avLst/>
                    </a:prstGeom>
                  </pic:spPr>
                </pic:pic>
              </a:graphicData>
            </a:graphic>
            <wp14:sizeRelH relativeFrom="margin">
              <wp14:pctWidth>0</wp14:pctWidth>
            </wp14:sizeRelH>
            <wp14:sizeRelV relativeFrom="margin">
              <wp14:pctHeight>0</wp14:pctHeight>
            </wp14:sizeRelV>
          </wp:anchor>
        </w:drawing>
      </w:r>
      <w:r w:rsidRPr="0053026B">
        <w:t>Today’s problem is to i</w:t>
      </w:r>
      <w:r>
        <w:t xml:space="preserve">mplement a counter tally. </w:t>
      </w:r>
      <w:r w:rsidRPr="0053026B">
        <w:t>A tally counter is a mechanical</w:t>
      </w:r>
      <w:r>
        <w:t xml:space="preserve"> (as shown here)</w:t>
      </w:r>
      <w:r w:rsidRPr="0053026B">
        <w:t>, electronic, or software device used to incrementally count something, typically fleeting. One of the most common things tally counters are used for is counting people, animals, or things that are quickly coming and going from some location.</w:t>
      </w:r>
    </w:p>
    <w:p w14:paraId="668D3CD3" w14:textId="77777777" w:rsidR="00ED5A48" w:rsidRDefault="00ED5A48" w:rsidP="00ED5A48">
      <w:r>
        <w:t>The aim of this exercise is to create our first type of object (class) that provides the same functionality (services) as a tally counter. Therefore, we need to think first of the design of the class before starting any implementation. What does a tally counter do?</w:t>
      </w:r>
    </w:p>
    <w:p w14:paraId="53635846" w14:textId="77777777" w:rsidR="00ED5A48" w:rsidRDefault="00ED5A48" w:rsidP="00346C41">
      <w:pPr>
        <w:pStyle w:val="ListParagraph"/>
        <w:numPr>
          <w:ilvl w:val="0"/>
          <w:numId w:val="3"/>
        </w:numPr>
        <w:spacing w:after="0"/>
      </w:pPr>
      <w:r>
        <w:t>We should be able to increment the counter by one (using one button)</w:t>
      </w:r>
    </w:p>
    <w:p w14:paraId="253E454E" w14:textId="77777777" w:rsidR="00ED5A48" w:rsidRDefault="00ED5A48" w:rsidP="00346C41">
      <w:pPr>
        <w:pStyle w:val="ListParagraph"/>
        <w:numPr>
          <w:ilvl w:val="0"/>
          <w:numId w:val="3"/>
        </w:numPr>
        <w:spacing w:after="0"/>
      </w:pPr>
      <w:r>
        <w:t>We should be able to reset the counter to zero (using a second button)</w:t>
      </w:r>
    </w:p>
    <w:p w14:paraId="610D2430" w14:textId="77777777" w:rsidR="0046734B" w:rsidRDefault="00ED5A48" w:rsidP="0046734B">
      <w:pPr>
        <w:pStyle w:val="ListParagraph"/>
        <w:numPr>
          <w:ilvl w:val="0"/>
          <w:numId w:val="3"/>
        </w:numPr>
        <w:spacing w:after="0"/>
      </w:pPr>
      <w:r>
        <w:t xml:space="preserve">Let assume that our counter has three digits (i.e. can count from 0 to 999). Once we have reached 999, the next click </w:t>
      </w:r>
      <w:r w:rsidR="0046734B">
        <w:t xml:space="preserve">to increment the counter should throw a checked exception of type </w:t>
      </w:r>
      <w:r w:rsidR="0046734B" w:rsidRPr="00AB0498">
        <w:rPr>
          <w:rFonts w:ascii="Courier New" w:hAnsi="Courier New" w:cs="Courier New"/>
          <w:b/>
          <w:bCs/>
        </w:rPr>
        <w:t>InvalidOperationException</w:t>
      </w:r>
      <w:r w:rsidR="0046734B">
        <w:t xml:space="preserve"> that you must implement yourself.</w:t>
      </w:r>
    </w:p>
    <w:p w14:paraId="472CB797" w14:textId="5032402B" w:rsidR="00ED5A48" w:rsidRDefault="00ED5A48" w:rsidP="00AF623E">
      <w:pPr>
        <w:pStyle w:val="ListParagraph"/>
        <w:numPr>
          <w:ilvl w:val="0"/>
          <w:numId w:val="3"/>
        </w:numPr>
        <w:spacing w:after="0"/>
      </w:pPr>
      <w:r>
        <w:t>We should be able to read the value of the counter.</w:t>
      </w:r>
    </w:p>
    <w:p w14:paraId="198C04FC" w14:textId="77777777" w:rsidR="00ED5A48" w:rsidRDefault="00ED5A48" w:rsidP="00ED5A48">
      <w:r>
        <w:t>Points 1-4 represent the behaviour of our type, what we need to define as well are the attributes (to store the states of the object). There is only one state needed: the current value of the counter.</w:t>
      </w:r>
    </w:p>
    <w:p w14:paraId="2BA7E4F4" w14:textId="77777777" w:rsidR="00ED5A48" w:rsidRDefault="00ED5A48" w:rsidP="00ED5A48">
      <w:pPr>
        <w:pStyle w:val="Heading3"/>
      </w:pPr>
      <w:r>
        <w:t>Step 1</w:t>
      </w:r>
    </w:p>
    <w:p w14:paraId="63074153" w14:textId="77777777" w:rsidR="00ED5A48" w:rsidRDefault="00ED5A48" w:rsidP="00346C41">
      <w:pPr>
        <w:pStyle w:val="ListParagraph"/>
        <w:numPr>
          <w:ilvl w:val="0"/>
          <w:numId w:val="4"/>
        </w:numPr>
        <w:spacing w:after="0"/>
      </w:pPr>
      <w:r>
        <w:t>Create a new project called “Tally counter”.</w:t>
      </w:r>
    </w:p>
    <w:p w14:paraId="28620171" w14:textId="6E427875" w:rsidR="00ED5A48" w:rsidRDefault="00ED5A48" w:rsidP="00346C41">
      <w:pPr>
        <w:pStyle w:val="ListParagraph"/>
        <w:numPr>
          <w:ilvl w:val="0"/>
          <w:numId w:val="4"/>
        </w:numPr>
        <w:spacing w:after="0"/>
      </w:pPr>
      <w:r>
        <w:t xml:space="preserve">Create a new class </w:t>
      </w:r>
      <w:r w:rsidRPr="00350A17">
        <w:rPr>
          <w:rFonts w:ascii="Courier New" w:hAnsi="Courier New" w:cs="Courier New"/>
        </w:rPr>
        <w:t>TallyCounter</w:t>
      </w:r>
      <w:r w:rsidR="0046734B">
        <w:rPr>
          <w:rFonts w:asciiTheme="minorHAnsi" w:hAnsiTheme="minorHAnsi" w:cstheme="minorHAnsi"/>
        </w:rPr>
        <w:t xml:space="preserve"> </w:t>
      </w:r>
      <w:r w:rsidR="0046734B" w:rsidRPr="0046734B">
        <w:t xml:space="preserve">within a package </w:t>
      </w:r>
      <w:r w:rsidR="0046734B">
        <w:t xml:space="preserve">named </w:t>
      </w:r>
      <w:r w:rsidR="0046734B" w:rsidRPr="0046734B">
        <w:rPr>
          <w:rFonts w:ascii="Courier New" w:hAnsi="Courier New" w:cs="Courier New"/>
        </w:rPr>
        <w:t>tools</w:t>
      </w:r>
      <w:r w:rsidR="0046734B" w:rsidRPr="0046734B">
        <w:t>.</w:t>
      </w:r>
    </w:p>
    <w:p w14:paraId="52DE224B" w14:textId="5487BC82" w:rsidR="00ED5A48" w:rsidRDefault="00ED5A48" w:rsidP="00346C41">
      <w:pPr>
        <w:pStyle w:val="ListParagraph"/>
        <w:numPr>
          <w:ilvl w:val="0"/>
          <w:numId w:val="4"/>
        </w:numPr>
        <w:spacing w:after="0"/>
      </w:pPr>
      <w:r>
        <w:t xml:space="preserve">Create an attribute </w:t>
      </w:r>
      <w:r w:rsidRPr="00350A17">
        <w:rPr>
          <w:rFonts w:ascii="Courier New" w:hAnsi="Courier New" w:cs="Courier New"/>
        </w:rPr>
        <w:t>counter</w:t>
      </w:r>
      <w:r>
        <w:t xml:space="preserve"> of type </w:t>
      </w:r>
      <w:r w:rsidRPr="00350A17">
        <w:rPr>
          <w:rFonts w:ascii="Courier New" w:hAnsi="Courier New" w:cs="Courier New"/>
        </w:rPr>
        <w:t>int</w:t>
      </w:r>
      <w:r>
        <w:t xml:space="preserve">. Should it be </w:t>
      </w:r>
      <w:r w:rsidRPr="00C07E48">
        <w:rPr>
          <w:rFonts w:ascii="Courier New" w:hAnsi="Courier New" w:cs="Courier New"/>
        </w:rPr>
        <w:t>public</w:t>
      </w:r>
      <w:r>
        <w:t xml:space="preserve"> or </w:t>
      </w:r>
      <w:r w:rsidRPr="00C07E48">
        <w:rPr>
          <w:rFonts w:ascii="Courier New" w:hAnsi="Courier New" w:cs="Courier New"/>
        </w:rPr>
        <w:t>private</w:t>
      </w:r>
      <w:r>
        <w:t xml:space="preserve">? (discuss with one of your </w:t>
      </w:r>
      <w:r w:rsidR="0046734B">
        <w:t>peers</w:t>
      </w:r>
      <w:r>
        <w:t>)</w:t>
      </w:r>
    </w:p>
    <w:p w14:paraId="2ED673B5" w14:textId="77777777" w:rsidR="00ED5A48" w:rsidRDefault="00ED5A48" w:rsidP="00346C41">
      <w:pPr>
        <w:pStyle w:val="ListParagraph"/>
        <w:numPr>
          <w:ilvl w:val="0"/>
          <w:numId w:val="4"/>
        </w:numPr>
        <w:spacing w:after="0"/>
      </w:pPr>
      <w:r>
        <w:t>Create a constructor that takes no parameter and initialise the counter to 0.</w:t>
      </w:r>
    </w:p>
    <w:p w14:paraId="7421C622" w14:textId="77777777" w:rsidR="00ED5A48" w:rsidRDefault="00ED5A48" w:rsidP="00346C41">
      <w:pPr>
        <w:pStyle w:val="ListParagraph"/>
        <w:numPr>
          <w:ilvl w:val="0"/>
          <w:numId w:val="4"/>
        </w:numPr>
        <w:spacing w:after="0"/>
      </w:pPr>
      <w:r>
        <w:t xml:space="preserve">Implement the method </w:t>
      </w:r>
      <w:r w:rsidRPr="00C07E48">
        <w:rPr>
          <w:rFonts w:ascii="Courier New" w:hAnsi="Courier New" w:cs="Courier New"/>
        </w:rPr>
        <w:t>toString()</w:t>
      </w:r>
      <w:r>
        <w:t xml:space="preserve">. The </w:t>
      </w:r>
      <w:r w:rsidRPr="00C07E48">
        <w:rPr>
          <w:rFonts w:ascii="Courier New" w:hAnsi="Courier New" w:cs="Courier New"/>
        </w:rPr>
        <w:t>String</w:t>
      </w:r>
      <w:r>
        <w:t xml:space="preserve"> returned should be of the form </w:t>
      </w:r>
      <w:r w:rsidRPr="00C07E48">
        <w:rPr>
          <w:rFonts w:ascii="Courier New" w:hAnsi="Courier New" w:cs="Courier New"/>
        </w:rPr>
        <w:t>001</w:t>
      </w:r>
      <w:r>
        <w:t xml:space="preserve">, </w:t>
      </w:r>
      <w:r w:rsidRPr="00C07E48">
        <w:rPr>
          <w:rFonts w:ascii="Courier New" w:hAnsi="Courier New" w:cs="Courier New"/>
        </w:rPr>
        <w:t>011</w:t>
      </w:r>
      <w:r>
        <w:t xml:space="preserve"> or </w:t>
      </w:r>
      <w:r w:rsidRPr="00C07E48">
        <w:rPr>
          <w:rFonts w:ascii="Courier New" w:hAnsi="Courier New" w:cs="Courier New"/>
        </w:rPr>
        <w:t>999</w:t>
      </w:r>
      <w:r>
        <w:t xml:space="preserve">. If you cannot find a way to do that (even after making a search on the internet), just return a </w:t>
      </w:r>
      <w:r w:rsidRPr="00C07E48">
        <w:rPr>
          <w:rFonts w:ascii="Courier New" w:hAnsi="Courier New" w:cs="Courier New"/>
        </w:rPr>
        <w:t>String</w:t>
      </w:r>
      <w:r>
        <w:t xml:space="preserve"> of the form </w:t>
      </w:r>
      <w:r w:rsidRPr="00C07E48">
        <w:rPr>
          <w:rFonts w:ascii="Courier New" w:hAnsi="Courier New" w:cs="Courier New"/>
        </w:rPr>
        <w:t>1</w:t>
      </w:r>
      <w:r>
        <w:t xml:space="preserve">, </w:t>
      </w:r>
      <w:r w:rsidRPr="00C07E48">
        <w:rPr>
          <w:rFonts w:ascii="Courier New" w:hAnsi="Courier New" w:cs="Courier New"/>
        </w:rPr>
        <w:t>11</w:t>
      </w:r>
      <w:r>
        <w:t xml:space="preserve"> or </w:t>
      </w:r>
      <w:r w:rsidRPr="00C07E48">
        <w:rPr>
          <w:rFonts w:ascii="Courier New" w:hAnsi="Courier New" w:cs="Courier New"/>
        </w:rPr>
        <w:t>999</w:t>
      </w:r>
      <w:r>
        <w:t>.</w:t>
      </w:r>
    </w:p>
    <w:p w14:paraId="1A777E9A" w14:textId="75409177" w:rsidR="0046734B" w:rsidRDefault="0046734B">
      <w:pPr>
        <w:spacing w:line="276" w:lineRule="auto"/>
        <w:jc w:val="left"/>
      </w:pPr>
      <w:r>
        <w:br w:type="page"/>
      </w:r>
    </w:p>
    <w:p w14:paraId="4EBB0F52" w14:textId="77777777" w:rsidR="00ED5A48" w:rsidRDefault="00ED5A48" w:rsidP="00ED5A48">
      <w:pPr>
        <w:pStyle w:val="Heading3"/>
      </w:pPr>
      <w:r>
        <w:lastRenderedPageBreak/>
        <w:t>Step 2</w:t>
      </w:r>
    </w:p>
    <w:p w14:paraId="79479820" w14:textId="77777777" w:rsidR="00ED5A48" w:rsidRDefault="00ED5A48" w:rsidP="00ED5A48">
      <w:r>
        <w:t xml:space="preserve">We want to test our code so far. Rather than writing a </w:t>
      </w:r>
      <w:r w:rsidRPr="00C07E48">
        <w:rPr>
          <w:rFonts w:ascii="Courier New" w:hAnsi="Courier New" w:cs="Courier New"/>
        </w:rPr>
        <w:t>main(String[])</w:t>
      </w:r>
      <w:r>
        <w:t xml:space="preserve"> method in our class, we are going to create another class which will be our main application, e.g. the one we call to run the program. This class will use the type we defined in </w:t>
      </w:r>
      <w:r w:rsidRPr="00C07E48">
        <w:rPr>
          <w:rFonts w:ascii="Courier New" w:hAnsi="Courier New" w:cs="Courier New"/>
        </w:rPr>
        <w:t>TallyCounter</w:t>
      </w:r>
      <w:r>
        <w:t>.</w:t>
      </w:r>
    </w:p>
    <w:p w14:paraId="4AA3ED93" w14:textId="77777777" w:rsidR="00ED5A48" w:rsidRDefault="00ED5A48" w:rsidP="00346C41">
      <w:pPr>
        <w:pStyle w:val="ListParagraph"/>
        <w:numPr>
          <w:ilvl w:val="0"/>
          <w:numId w:val="5"/>
        </w:numPr>
        <w:spacing w:after="0"/>
      </w:pPr>
      <w:r>
        <w:t xml:space="preserve">In the project “Tally counter”, create a new class </w:t>
      </w:r>
      <w:r w:rsidRPr="00C07E48">
        <w:rPr>
          <w:rFonts w:ascii="Courier New" w:hAnsi="Courier New" w:cs="Courier New"/>
        </w:rPr>
        <w:t>MainApp</w:t>
      </w:r>
      <w:r>
        <w:t xml:space="preserve">, and make sure it creates the default </w:t>
      </w:r>
      <w:r w:rsidRPr="00C07E48">
        <w:rPr>
          <w:rFonts w:ascii="Courier New" w:hAnsi="Courier New" w:cs="Courier New"/>
        </w:rPr>
        <w:t>main(String[])</w:t>
      </w:r>
      <w:r>
        <w:t xml:space="preserve"> method.</w:t>
      </w:r>
    </w:p>
    <w:p w14:paraId="0DDDF440" w14:textId="77777777" w:rsidR="00ED5A48" w:rsidRDefault="00ED5A48" w:rsidP="00346C41">
      <w:pPr>
        <w:pStyle w:val="ListParagraph"/>
        <w:numPr>
          <w:ilvl w:val="0"/>
          <w:numId w:val="5"/>
        </w:numPr>
        <w:spacing w:after="0"/>
      </w:pPr>
      <w:r>
        <w:t xml:space="preserve">In the main method, create an instance </w:t>
      </w:r>
      <w:r w:rsidRPr="00C07E48">
        <w:rPr>
          <w:rFonts w:ascii="Courier New" w:hAnsi="Courier New" w:cs="Courier New"/>
        </w:rPr>
        <w:t>tallyCount</w:t>
      </w:r>
      <w:r>
        <w:t xml:space="preserve"> of the class </w:t>
      </w:r>
      <w:r w:rsidRPr="00C07E48">
        <w:rPr>
          <w:rFonts w:ascii="Courier New" w:hAnsi="Courier New" w:cs="Courier New"/>
        </w:rPr>
        <w:t>TallyCounter</w:t>
      </w:r>
    </w:p>
    <w:p w14:paraId="16EFF88B" w14:textId="77777777" w:rsidR="00ED5A48" w:rsidRDefault="00ED5A48" w:rsidP="00346C41">
      <w:pPr>
        <w:pStyle w:val="ListParagraph"/>
        <w:numPr>
          <w:ilvl w:val="0"/>
          <w:numId w:val="5"/>
        </w:numPr>
        <w:spacing w:after="0"/>
      </w:pPr>
      <w:r>
        <w:t xml:space="preserve">Still in the main method, print the object </w:t>
      </w:r>
      <w:r w:rsidRPr="00C07E48">
        <w:rPr>
          <w:rFonts w:ascii="Courier New" w:hAnsi="Courier New" w:cs="Courier New"/>
        </w:rPr>
        <w:t>tallyCount</w:t>
      </w:r>
      <w:r>
        <w:t>.</w:t>
      </w:r>
    </w:p>
    <w:p w14:paraId="0F1EB64E" w14:textId="705AA8C4" w:rsidR="00ED5A48" w:rsidRPr="00B648C5" w:rsidRDefault="00ED5A48" w:rsidP="00346C41">
      <w:pPr>
        <w:pStyle w:val="ListParagraph"/>
        <w:numPr>
          <w:ilvl w:val="0"/>
          <w:numId w:val="5"/>
        </w:numPr>
        <w:spacing w:after="0"/>
      </w:pPr>
      <w:r>
        <w:t xml:space="preserve">Run the </w:t>
      </w:r>
      <w:r w:rsidRPr="00C07E48">
        <w:rPr>
          <w:rFonts w:ascii="Courier New" w:hAnsi="Courier New" w:cs="Courier New"/>
        </w:rPr>
        <w:t>MainApp</w:t>
      </w:r>
      <w:r>
        <w:t xml:space="preserve"> program (the output should be </w:t>
      </w:r>
      <w:r w:rsidRPr="00C07E48">
        <w:rPr>
          <w:rFonts w:ascii="Courier New" w:hAnsi="Courier New" w:cs="Courier New"/>
        </w:rPr>
        <w:t>000</w:t>
      </w:r>
      <w:r>
        <w:t>).</w:t>
      </w:r>
    </w:p>
    <w:p w14:paraId="28447E97" w14:textId="77777777" w:rsidR="00ED5A48" w:rsidRDefault="00ED5A48" w:rsidP="00ED5A48">
      <w:pPr>
        <w:pStyle w:val="Heading3"/>
      </w:pPr>
      <w:r>
        <w:t>Step 3</w:t>
      </w:r>
    </w:p>
    <w:p w14:paraId="7306FA60" w14:textId="6DC02A96" w:rsidR="0046734B" w:rsidRDefault="00ED5A48" w:rsidP="00ED5A48">
      <w:r>
        <w:t>Now we need to implement the remaining services:</w:t>
      </w:r>
    </w:p>
    <w:p w14:paraId="185AF4D5" w14:textId="7B03DCB8" w:rsidR="0046734B" w:rsidRDefault="0046734B" w:rsidP="00346C41">
      <w:pPr>
        <w:pStyle w:val="ListParagraph"/>
        <w:numPr>
          <w:ilvl w:val="0"/>
          <w:numId w:val="6"/>
        </w:numPr>
        <w:spacing w:after="0"/>
      </w:pPr>
      <w:r>
        <w:t xml:space="preserve">Implement the checked exception </w:t>
      </w:r>
      <w:r w:rsidRPr="00AB0498">
        <w:rPr>
          <w:rFonts w:ascii="Courier New" w:hAnsi="Courier New" w:cs="Courier New"/>
          <w:b/>
          <w:bCs/>
        </w:rPr>
        <w:t>InvalidOperationException</w:t>
      </w:r>
      <w:r>
        <w:t xml:space="preserve"> class within the package </w:t>
      </w:r>
      <w:r w:rsidRPr="0046734B">
        <w:rPr>
          <w:rFonts w:ascii="Courier New" w:hAnsi="Courier New" w:cs="Courier New"/>
        </w:rPr>
        <w:t>tools</w:t>
      </w:r>
      <w:r>
        <w:t>.</w:t>
      </w:r>
    </w:p>
    <w:p w14:paraId="6BD13FE3" w14:textId="002EA41F" w:rsidR="00ED5A48" w:rsidRDefault="00ED5A48" w:rsidP="00346C41">
      <w:pPr>
        <w:pStyle w:val="ListParagraph"/>
        <w:numPr>
          <w:ilvl w:val="0"/>
          <w:numId w:val="6"/>
        </w:numPr>
        <w:spacing w:after="0"/>
      </w:pPr>
      <w:r>
        <w:t xml:space="preserve">Implement the method </w:t>
      </w:r>
      <w:r w:rsidRPr="00C07E48">
        <w:rPr>
          <w:rFonts w:ascii="Courier New" w:hAnsi="Courier New" w:cs="Courier New"/>
        </w:rPr>
        <w:t>increment()</w:t>
      </w:r>
      <w:r>
        <w:t xml:space="preserve"> that increments the counter by one. Note that if the counter is already at </w:t>
      </w:r>
      <w:r w:rsidRPr="00C07E48">
        <w:rPr>
          <w:rFonts w:ascii="Courier New" w:hAnsi="Courier New" w:cs="Courier New"/>
        </w:rPr>
        <w:t>999</w:t>
      </w:r>
      <w:r>
        <w:t xml:space="preserve">, it </w:t>
      </w:r>
      <w:r w:rsidR="0046734B">
        <w:t xml:space="preserve">throws a </w:t>
      </w:r>
      <w:r w:rsidR="0046734B" w:rsidRPr="00AB0498">
        <w:rPr>
          <w:rFonts w:ascii="Courier New" w:hAnsi="Courier New" w:cs="Courier New"/>
          <w:b/>
          <w:bCs/>
        </w:rPr>
        <w:t>InvalidOperationException</w:t>
      </w:r>
      <w:r w:rsidR="0046734B">
        <w:t xml:space="preserve"> that you have implemented.</w:t>
      </w:r>
    </w:p>
    <w:p w14:paraId="558CCBF1" w14:textId="77777777" w:rsidR="00ED5A48" w:rsidRDefault="00ED5A48" w:rsidP="00346C41">
      <w:pPr>
        <w:pStyle w:val="ListParagraph"/>
        <w:numPr>
          <w:ilvl w:val="0"/>
          <w:numId w:val="6"/>
        </w:numPr>
        <w:spacing w:after="0"/>
      </w:pPr>
      <w:r>
        <w:t xml:space="preserve">Implement the method </w:t>
      </w:r>
      <w:r w:rsidRPr="00C07E48">
        <w:rPr>
          <w:rFonts w:ascii="Courier New" w:hAnsi="Courier New" w:cs="Courier New"/>
        </w:rPr>
        <w:t>read()</w:t>
      </w:r>
      <w:r>
        <w:t>, which returns the current value of the counter</w:t>
      </w:r>
    </w:p>
    <w:p w14:paraId="1578CCB9" w14:textId="77777777" w:rsidR="00ED5A48" w:rsidRDefault="00ED5A48" w:rsidP="00346C41">
      <w:pPr>
        <w:pStyle w:val="ListParagraph"/>
        <w:numPr>
          <w:ilvl w:val="0"/>
          <w:numId w:val="6"/>
        </w:numPr>
        <w:spacing w:after="0"/>
      </w:pPr>
      <w:r>
        <w:t xml:space="preserve">Implement the method </w:t>
      </w:r>
      <w:r w:rsidRPr="00C07E48">
        <w:rPr>
          <w:rFonts w:ascii="Courier New" w:hAnsi="Courier New" w:cs="Courier New"/>
        </w:rPr>
        <w:t>reset()</w:t>
      </w:r>
      <w:r>
        <w:t>, which reset the counter to zero</w:t>
      </w:r>
    </w:p>
    <w:p w14:paraId="56528576" w14:textId="035FEB14" w:rsidR="00ED5A48" w:rsidRDefault="00ED5A48" w:rsidP="00ED5A48">
      <w:r w:rsidRPr="00B852C4">
        <w:t>Notice that I did n</w:t>
      </w:r>
      <w:r>
        <w:t xml:space="preserve">ot tell you if the method should be private or public, and I did not say if the method should return a value or not. You must decide and justify your choice. Talk to one of your peers to see if you agree or not. </w:t>
      </w:r>
    </w:p>
    <w:p w14:paraId="36D6D8CF" w14:textId="3F6D69C8" w:rsidR="00ED5A48" w:rsidRDefault="00ED5A48" w:rsidP="00ED5A48">
      <w:pPr>
        <w:rPr>
          <w:color w:val="FF0000"/>
        </w:rPr>
      </w:pPr>
      <w:r w:rsidRPr="00603DF0">
        <w:rPr>
          <w:color w:val="FF0000"/>
        </w:rPr>
        <w:t xml:space="preserve">In addition, after each method implementation, you should check if your code is working using the </w:t>
      </w:r>
      <w:r w:rsidRPr="00C07E48">
        <w:rPr>
          <w:rFonts w:ascii="Courier New" w:hAnsi="Courier New" w:cs="Courier New"/>
          <w:color w:val="FF0000"/>
        </w:rPr>
        <w:t>MainApp</w:t>
      </w:r>
      <w:r w:rsidRPr="00603DF0">
        <w:rPr>
          <w:color w:val="FF0000"/>
        </w:rPr>
        <w:t xml:space="preserve"> class. What code should you write</w:t>
      </w:r>
      <w:r>
        <w:rPr>
          <w:color w:val="FF0000"/>
        </w:rPr>
        <w:t xml:space="preserve"> for each method</w:t>
      </w:r>
      <w:r w:rsidRPr="00603DF0">
        <w:rPr>
          <w:color w:val="FF0000"/>
        </w:rPr>
        <w:t>?</w:t>
      </w:r>
    </w:p>
    <w:p w14:paraId="637FFF96" w14:textId="77777777" w:rsidR="00E37DE0" w:rsidRPr="00B852C4" w:rsidRDefault="00E37DE0" w:rsidP="00ED5A48"/>
    <w:p w14:paraId="6B4847FA" w14:textId="77777777" w:rsidR="00ED5A48" w:rsidRDefault="00ED5A48" w:rsidP="00ED5A48">
      <w:pPr>
        <w:pStyle w:val="Heading1"/>
      </w:pPr>
      <w:r>
        <w:t>Problem 2 – Refactoring</w:t>
      </w:r>
    </w:p>
    <w:p w14:paraId="4EFE264C" w14:textId="77777777" w:rsidR="00ED5A48" w:rsidRDefault="00ED5A48" w:rsidP="00ED5A48">
      <w:r>
        <w:t xml:space="preserve">After writing our class, our client realises that he wants more services/functionalities from our class </w:t>
      </w:r>
      <w:r w:rsidRPr="00C07E48">
        <w:rPr>
          <w:rFonts w:ascii="Courier New" w:hAnsi="Courier New" w:cs="Courier New"/>
        </w:rPr>
        <w:t>TallyCounter</w:t>
      </w:r>
      <w:r>
        <w:t>. We need to modify our code to satisfy our client new requirements, we call this refactoring our code.</w:t>
      </w:r>
    </w:p>
    <w:p w14:paraId="071021C8" w14:textId="77777777" w:rsidR="00ED5A48" w:rsidRDefault="00ED5A48" w:rsidP="00346C41">
      <w:pPr>
        <w:pStyle w:val="ListParagraph"/>
        <w:numPr>
          <w:ilvl w:val="0"/>
          <w:numId w:val="7"/>
        </w:numPr>
        <w:spacing w:after="0"/>
      </w:pPr>
      <w:r>
        <w:t>The client wants to be able to create tally counter object with 3 or more digits. For example, a counter using 5 digits can go up to 99999. No counter should have less than 3 digits. In addition, the client would like to have counter with 3 digits as a default.</w:t>
      </w:r>
    </w:p>
    <w:p w14:paraId="10ECA5EA" w14:textId="77777777" w:rsidR="00ED5A48" w:rsidRDefault="00ED5A48" w:rsidP="00346C41">
      <w:pPr>
        <w:pStyle w:val="ListParagraph"/>
        <w:numPr>
          <w:ilvl w:val="1"/>
          <w:numId w:val="7"/>
        </w:numPr>
        <w:spacing w:after="0"/>
      </w:pPr>
      <w:r>
        <w:t>Do I need additional attributes?</w:t>
      </w:r>
    </w:p>
    <w:p w14:paraId="61A5B495" w14:textId="77777777" w:rsidR="00ED5A48" w:rsidRDefault="00ED5A48" w:rsidP="00346C41">
      <w:pPr>
        <w:pStyle w:val="ListParagraph"/>
        <w:numPr>
          <w:ilvl w:val="1"/>
          <w:numId w:val="7"/>
        </w:numPr>
        <w:spacing w:after="0"/>
      </w:pPr>
      <w:r>
        <w:t>Should I overload the constructor?</w:t>
      </w:r>
    </w:p>
    <w:p w14:paraId="2D0DA946" w14:textId="77777777" w:rsidR="00ED5A48" w:rsidRDefault="00ED5A48" w:rsidP="00346C41">
      <w:pPr>
        <w:pStyle w:val="ListParagraph"/>
        <w:numPr>
          <w:ilvl w:val="1"/>
          <w:numId w:val="7"/>
        </w:numPr>
        <w:spacing w:after="0"/>
      </w:pPr>
      <w:r>
        <w:t>Which method(s) needs refactoring?</w:t>
      </w:r>
    </w:p>
    <w:p w14:paraId="0023A08D" w14:textId="77777777" w:rsidR="00ED5A48" w:rsidRDefault="00ED5A48" w:rsidP="00346C41">
      <w:pPr>
        <w:pStyle w:val="ListParagraph"/>
        <w:numPr>
          <w:ilvl w:val="1"/>
          <w:numId w:val="7"/>
        </w:numPr>
        <w:spacing w:after="0"/>
      </w:pPr>
      <w:r>
        <w:t xml:space="preserve">Once the refactoring is done, is your </w:t>
      </w:r>
      <w:r w:rsidRPr="00C07E48">
        <w:rPr>
          <w:rFonts w:ascii="Courier New" w:hAnsi="Courier New" w:cs="Courier New"/>
        </w:rPr>
        <w:t>MainApp</w:t>
      </w:r>
      <w:r>
        <w:t xml:space="preserve"> still working?</w:t>
      </w:r>
    </w:p>
    <w:p w14:paraId="71D2E496" w14:textId="31653904" w:rsidR="00ED5A48" w:rsidRDefault="00ED5A48" w:rsidP="00346C41">
      <w:pPr>
        <w:pStyle w:val="ListParagraph"/>
        <w:numPr>
          <w:ilvl w:val="0"/>
          <w:numId w:val="7"/>
        </w:numPr>
        <w:spacing w:after="0"/>
      </w:pPr>
      <w:r>
        <w:t xml:space="preserve">The client would like to add a </w:t>
      </w:r>
      <w:r w:rsidRPr="00C07E48">
        <w:rPr>
          <w:rFonts w:ascii="Courier New" w:hAnsi="Courier New" w:cs="Courier New"/>
        </w:rPr>
        <w:t>decrement()</w:t>
      </w:r>
      <w:r>
        <w:t xml:space="preserve"> functionality, which decrement the counter by one.</w:t>
      </w:r>
      <w:r w:rsidR="00C95A21">
        <w:tab/>
      </w:r>
      <w:r>
        <w:t xml:space="preserve"> </w:t>
      </w:r>
      <w:r w:rsidR="00C95A21">
        <w:br/>
      </w:r>
      <w:r>
        <w:t xml:space="preserve">Note that the counter cannot become negative, so if the counter is already at 0, decrementing the counter should </w:t>
      </w:r>
      <w:r w:rsidR="00057EC6">
        <w:t>throw a</w:t>
      </w:r>
      <w:r w:rsidR="00C95A21">
        <w:t>n</w:t>
      </w:r>
      <w:r w:rsidR="00057EC6">
        <w:t xml:space="preserve"> </w:t>
      </w:r>
      <w:r w:rsidR="00C95A21" w:rsidRPr="00C95A21">
        <w:rPr>
          <w:rFonts w:ascii="Courier New" w:hAnsi="Courier New" w:cs="Courier New"/>
        </w:rPr>
        <w:t>InvalideOperationException</w:t>
      </w:r>
      <w:r>
        <w:t>.</w:t>
      </w:r>
    </w:p>
    <w:p w14:paraId="0F3E58FB" w14:textId="62F181A0" w:rsidR="00A91E36" w:rsidRDefault="00ED5A48" w:rsidP="00ED5A48">
      <w:pPr>
        <w:pStyle w:val="ListParagraph"/>
        <w:numPr>
          <w:ilvl w:val="1"/>
          <w:numId w:val="7"/>
        </w:numPr>
        <w:spacing w:after="0"/>
      </w:pPr>
      <w:r>
        <w:t>Make sure you write the necessary code to test your new method.</w:t>
      </w:r>
    </w:p>
    <w:sectPr w:rsidR="00A91E36" w:rsidSect="00F602E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E082" w14:textId="77777777" w:rsidR="00F602E8" w:rsidRDefault="00F602E8" w:rsidP="00B52B8F">
      <w:pPr>
        <w:spacing w:after="0"/>
      </w:pPr>
      <w:r>
        <w:separator/>
      </w:r>
    </w:p>
  </w:endnote>
  <w:endnote w:type="continuationSeparator" w:id="0">
    <w:p w14:paraId="74F54A4C" w14:textId="77777777" w:rsidR="00F602E8" w:rsidRDefault="00F602E8"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5FC6" w14:textId="77777777" w:rsidR="004156C4" w:rsidRDefault="004156C4">
    <w:pPr>
      <w:pStyle w:val="Footer"/>
    </w:pPr>
    <w:r>
      <w:tab/>
    </w:r>
    <w:r w:rsidRPr="000C7284">
      <w:rPr>
        <w:color w:val="595959" w:themeColor="text1" w:themeTint="A6"/>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FE97" w14:textId="77777777" w:rsidR="00F602E8" w:rsidRDefault="00F602E8" w:rsidP="00B52B8F">
      <w:pPr>
        <w:spacing w:after="0"/>
      </w:pPr>
      <w:r>
        <w:separator/>
      </w:r>
    </w:p>
  </w:footnote>
  <w:footnote w:type="continuationSeparator" w:id="0">
    <w:p w14:paraId="652CDAF9" w14:textId="77777777" w:rsidR="00F602E8" w:rsidRDefault="00F602E8"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FAB1" w14:textId="251A20AD"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3B7CB1AD">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6BBA7"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" fillcolor="#404040 [242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 xml:space="preserve">Software </w:t>
    </w:r>
    <w:r w:rsidR="002E2E58">
      <w:rPr>
        <w:color w:val="FFFFFF" w:themeColor="background1"/>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3A03" w14:textId="5F1339F2"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1B197A7C">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753A6"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" fillcolor="#404040 [242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 xml:space="preserve">SOFTWARE </w:t>
    </w:r>
    <w:r w:rsidR="002E2E58">
      <w:rPr>
        <w:color w:val="FFFFFF" w:themeColor="background1"/>
      </w:rPr>
      <w:t>2</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12159"/>
    <w:multiLevelType w:val="hybridMultilevel"/>
    <w:tmpl w:val="32E87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47F5A"/>
    <w:multiLevelType w:val="hybridMultilevel"/>
    <w:tmpl w:val="0062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1AE9"/>
    <w:multiLevelType w:val="hybridMultilevel"/>
    <w:tmpl w:val="1C76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134BCC"/>
    <w:multiLevelType w:val="hybridMultilevel"/>
    <w:tmpl w:val="37401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AC94238"/>
    <w:multiLevelType w:val="hybridMultilevel"/>
    <w:tmpl w:val="1CE27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959336">
    <w:abstractNumId w:val="0"/>
  </w:num>
  <w:num w:numId="2" w16cid:durableId="448403263">
    <w:abstractNumId w:val="5"/>
  </w:num>
  <w:num w:numId="3" w16cid:durableId="1677421154">
    <w:abstractNumId w:val="1"/>
  </w:num>
  <w:num w:numId="4" w16cid:durableId="249698085">
    <w:abstractNumId w:val="6"/>
  </w:num>
  <w:num w:numId="5" w16cid:durableId="1836720509">
    <w:abstractNumId w:val="3"/>
  </w:num>
  <w:num w:numId="6" w16cid:durableId="877544778">
    <w:abstractNumId w:val="2"/>
  </w:num>
  <w:num w:numId="7" w16cid:durableId="158873198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2B0"/>
    <w:rsid w:val="00011BA1"/>
    <w:rsid w:val="000155DA"/>
    <w:rsid w:val="00027EE6"/>
    <w:rsid w:val="00046CBA"/>
    <w:rsid w:val="00052176"/>
    <w:rsid w:val="000521A4"/>
    <w:rsid w:val="00057EC6"/>
    <w:rsid w:val="0008250C"/>
    <w:rsid w:val="000865B6"/>
    <w:rsid w:val="000955F6"/>
    <w:rsid w:val="00095E6E"/>
    <w:rsid w:val="000B4EB6"/>
    <w:rsid w:val="000C300E"/>
    <w:rsid w:val="000C71D6"/>
    <w:rsid w:val="000C7284"/>
    <w:rsid w:val="000E57C1"/>
    <w:rsid w:val="00124F15"/>
    <w:rsid w:val="00130B03"/>
    <w:rsid w:val="00134E6D"/>
    <w:rsid w:val="001532B0"/>
    <w:rsid w:val="0015635E"/>
    <w:rsid w:val="001832C8"/>
    <w:rsid w:val="001860F1"/>
    <w:rsid w:val="001A1E98"/>
    <w:rsid w:val="001B3675"/>
    <w:rsid w:val="001C3960"/>
    <w:rsid w:val="001E1691"/>
    <w:rsid w:val="001F0D13"/>
    <w:rsid w:val="001F5128"/>
    <w:rsid w:val="002050A3"/>
    <w:rsid w:val="00221E9F"/>
    <w:rsid w:val="0022643A"/>
    <w:rsid w:val="00226FB8"/>
    <w:rsid w:val="00244525"/>
    <w:rsid w:val="00250E31"/>
    <w:rsid w:val="0025242B"/>
    <w:rsid w:val="00254DDB"/>
    <w:rsid w:val="002603D9"/>
    <w:rsid w:val="00271366"/>
    <w:rsid w:val="002749C8"/>
    <w:rsid w:val="00276F41"/>
    <w:rsid w:val="002774A3"/>
    <w:rsid w:val="0028004C"/>
    <w:rsid w:val="00280851"/>
    <w:rsid w:val="00286B10"/>
    <w:rsid w:val="00293E2F"/>
    <w:rsid w:val="00294E79"/>
    <w:rsid w:val="002B2494"/>
    <w:rsid w:val="002C7A90"/>
    <w:rsid w:val="002D2BD4"/>
    <w:rsid w:val="002E2E58"/>
    <w:rsid w:val="002E49C3"/>
    <w:rsid w:val="002F12C0"/>
    <w:rsid w:val="002F6058"/>
    <w:rsid w:val="002F612A"/>
    <w:rsid w:val="003039CC"/>
    <w:rsid w:val="00320E02"/>
    <w:rsid w:val="00320F5D"/>
    <w:rsid w:val="00334D2D"/>
    <w:rsid w:val="00335694"/>
    <w:rsid w:val="00337202"/>
    <w:rsid w:val="00346C41"/>
    <w:rsid w:val="00352654"/>
    <w:rsid w:val="0036143E"/>
    <w:rsid w:val="00385CF4"/>
    <w:rsid w:val="003A7D72"/>
    <w:rsid w:val="003C1396"/>
    <w:rsid w:val="003C7CF0"/>
    <w:rsid w:val="003E7062"/>
    <w:rsid w:val="004156C4"/>
    <w:rsid w:val="004312D6"/>
    <w:rsid w:val="00434584"/>
    <w:rsid w:val="004349D6"/>
    <w:rsid w:val="00453993"/>
    <w:rsid w:val="004551EC"/>
    <w:rsid w:val="0045656A"/>
    <w:rsid w:val="004575F2"/>
    <w:rsid w:val="00462260"/>
    <w:rsid w:val="0046734B"/>
    <w:rsid w:val="00490E3A"/>
    <w:rsid w:val="004960BD"/>
    <w:rsid w:val="004B637E"/>
    <w:rsid w:val="004C25A5"/>
    <w:rsid w:val="004C2CD8"/>
    <w:rsid w:val="004D220E"/>
    <w:rsid w:val="004D2A70"/>
    <w:rsid w:val="004D7323"/>
    <w:rsid w:val="004F1FCB"/>
    <w:rsid w:val="00511E72"/>
    <w:rsid w:val="005305C0"/>
    <w:rsid w:val="00531E7E"/>
    <w:rsid w:val="00537416"/>
    <w:rsid w:val="0054549B"/>
    <w:rsid w:val="00582ED9"/>
    <w:rsid w:val="005A4D97"/>
    <w:rsid w:val="005C1C84"/>
    <w:rsid w:val="005D59D4"/>
    <w:rsid w:val="005D6E35"/>
    <w:rsid w:val="005D7314"/>
    <w:rsid w:val="005E2B8C"/>
    <w:rsid w:val="005F52BC"/>
    <w:rsid w:val="0062652F"/>
    <w:rsid w:val="00627DEC"/>
    <w:rsid w:val="00630370"/>
    <w:rsid w:val="00630C5F"/>
    <w:rsid w:val="00640219"/>
    <w:rsid w:val="006534E3"/>
    <w:rsid w:val="0066786A"/>
    <w:rsid w:val="0068172F"/>
    <w:rsid w:val="00692475"/>
    <w:rsid w:val="006A6900"/>
    <w:rsid w:val="006C3B8F"/>
    <w:rsid w:val="006C50C5"/>
    <w:rsid w:val="006C66BD"/>
    <w:rsid w:val="006E0E75"/>
    <w:rsid w:val="0070187E"/>
    <w:rsid w:val="00707800"/>
    <w:rsid w:val="00752930"/>
    <w:rsid w:val="00754009"/>
    <w:rsid w:val="00754C25"/>
    <w:rsid w:val="0075755D"/>
    <w:rsid w:val="00763A51"/>
    <w:rsid w:val="00772A10"/>
    <w:rsid w:val="00774824"/>
    <w:rsid w:val="00784F8B"/>
    <w:rsid w:val="00794862"/>
    <w:rsid w:val="0079733D"/>
    <w:rsid w:val="007A064A"/>
    <w:rsid w:val="007A5A0D"/>
    <w:rsid w:val="007C3C65"/>
    <w:rsid w:val="007D2481"/>
    <w:rsid w:val="007F0822"/>
    <w:rsid w:val="007F3F02"/>
    <w:rsid w:val="007F46C0"/>
    <w:rsid w:val="0080094B"/>
    <w:rsid w:val="00800E74"/>
    <w:rsid w:val="00823C6A"/>
    <w:rsid w:val="00832F2A"/>
    <w:rsid w:val="00835F59"/>
    <w:rsid w:val="00842C1A"/>
    <w:rsid w:val="008458C9"/>
    <w:rsid w:val="00845C40"/>
    <w:rsid w:val="00850AEF"/>
    <w:rsid w:val="0086327C"/>
    <w:rsid w:val="008655B7"/>
    <w:rsid w:val="00890519"/>
    <w:rsid w:val="00894AAE"/>
    <w:rsid w:val="008A2CB4"/>
    <w:rsid w:val="008B3E51"/>
    <w:rsid w:val="008C03DF"/>
    <w:rsid w:val="008C3633"/>
    <w:rsid w:val="008C42C5"/>
    <w:rsid w:val="008E208C"/>
    <w:rsid w:val="008E51E1"/>
    <w:rsid w:val="008E787B"/>
    <w:rsid w:val="00920319"/>
    <w:rsid w:val="00924A79"/>
    <w:rsid w:val="00924A96"/>
    <w:rsid w:val="00930B95"/>
    <w:rsid w:val="009407D0"/>
    <w:rsid w:val="00943C45"/>
    <w:rsid w:val="00961906"/>
    <w:rsid w:val="009C0A3C"/>
    <w:rsid w:val="009C167C"/>
    <w:rsid w:val="009C3CA2"/>
    <w:rsid w:val="009C6D89"/>
    <w:rsid w:val="009E7BF5"/>
    <w:rsid w:val="00A12808"/>
    <w:rsid w:val="00A13D34"/>
    <w:rsid w:val="00A16CB5"/>
    <w:rsid w:val="00A17087"/>
    <w:rsid w:val="00A266F6"/>
    <w:rsid w:val="00A31D17"/>
    <w:rsid w:val="00A33643"/>
    <w:rsid w:val="00A34731"/>
    <w:rsid w:val="00A45BD8"/>
    <w:rsid w:val="00A469D3"/>
    <w:rsid w:val="00A505E2"/>
    <w:rsid w:val="00A532D4"/>
    <w:rsid w:val="00A5472F"/>
    <w:rsid w:val="00A81F5A"/>
    <w:rsid w:val="00A91E36"/>
    <w:rsid w:val="00A951FD"/>
    <w:rsid w:val="00AA0933"/>
    <w:rsid w:val="00AA109A"/>
    <w:rsid w:val="00AB5220"/>
    <w:rsid w:val="00AB7DAE"/>
    <w:rsid w:val="00AC5195"/>
    <w:rsid w:val="00AD1660"/>
    <w:rsid w:val="00AD4DBD"/>
    <w:rsid w:val="00AD51AD"/>
    <w:rsid w:val="00AF403A"/>
    <w:rsid w:val="00AF755F"/>
    <w:rsid w:val="00B110DF"/>
    <w:rsid w:val="00B227BA"/>
    <w:rsid w:val="00B24608"/>
    <w:rsid w:val="00B32D0C"/>
    <w:rsid w:val="00B511F1"/>
    <w:rsid w:val="00B520A9"/>
    <w:rsid w:val="00B52B8F"/>
    <w:rsid w:val="00B62ADC"/>
    <w:rsid w:val="00B77541"/>
    <w:rsid w:val="00B77E69"/>
    <w:rsid w:val="00B81E64"/>
    <w:rsid w:val="00BA5C17"/>
    <w:rsid w:val="00BA76E2"/>
    <w:rsid w:val="00BD54A8"/>
    <w:rsid w:val="00BE44BF"/>
    <w:rsid w:val="00BF4D39"/>
    <w:rsid w:val="00C07D53"/>
    <w:rsid w:val="00C125C0"/>
    <w:rsid w:val="00C13DB4"/>
    <w:rsid w:val="00C161D5"/>
    <w:rsid w:val="00C32ED0"/>
    <w:rsid w:val="00C5062C"/>
    <w:rsid w:val="00C5231D"/>
    <w:rsid w:val="00C52697"/>
    <w:rsid w:val="00C573B8"/>
    <w:rsid w:val="00C5794F"/>
    <w:rsid w:val="00C654A9"/>
    <w:rsid w:val="00C75F0C"/>
    <w:rsid w:val="00C84221"/>
    <w:rsid w:val="00C94D45"/>
    <w:rsid w:val="00C95A21"/>
    <w:rsid w:val="00C97961"/>
    <w:rsid w:val="00CC24A0"/>
    <w:rsid w:val="00CC6337"/>
    <w:rsid w:val="00CD0E73"/>
    <w:rsid w:val="00CF0C4D"/>
    <w:rsid w:val="00CF60A9"/>
    <w:rsid w:val="00CF60B5"/>
    <w:rsid w:val="00D07E1F"/>
    <w:rsid w:val="00D153AB"/>
    <w:rsid w:val="00D228DE"/>
    <w:rsid w:val="00D26DFA"/>
    <w:rsid w:val="00D4343D"/>
    <w:rsid w:val="00D5531A"/>
    <w:rsid w:val="00D56049"/>
    <w:rsid w:val="00D759A6"/>
    <w:rsid w:val="00D7703D"/>
    <w:rsid w:val="00D82403"/>
    <w:rsid w:val="00D91622"/>
    <w:rsid w:val="00D926BC"/>
    <w:rsid w:val="00D93913"/>
    <w:rsid w:val="00D95A22"/>
    <w:rsid w:val="00D97644"/>
    <w:rsid w:val="00DA45C2"/>
    <w:rsid w:val="00DA74B1"/>
    <w:rsid w:val="00DB310A"/>
    <w:rsid w:val="00DB4092"/>
    <w:rsid w:val="00DC736D"/>
    <w:rsid w:val="00DE037B"/>
    <w:rsid w:val="00DE4EE0"/>
    <w:rsid w:val="00E04A3C"/>
    <w:rsid w:val="00E10C6F"/>
    <w:rsid w:val="00E15F9B"/>
    <w:rsid w:val="00E178CF"/>
    <w:rsid w:val="00E17EB9"/>
    <w:rsid w:val="00E24703"/>
    <w:rsid w:val="00E25870"/>
    <w:rsid w:val="00E31758"/>
    <w:rsid w:val="00E37DE0"/>
    <w:rsid w:val="00E408C9"/>
    <w:rsid w:val="00E40C38"/>
    <w:rsid w:val="00E43D9B"/>
    <w:rsid w:val="00E461F8"/>
    <w:rsid w:val="00E60C20"/>
    <w:rsid w:val="00E67E37"/>
    <w:rsid w:val="00E723E0"/>
    <w:rsid w:val="00E75DE0"/>
    <w:rsid w:val="00E75E53"/>
    <w:rsid w:val="00E75EFB"/>
    <w:rsid w:val="00EC4973"/>
    <w:rsid w:val="00ED5A48"/>
    <w:rsid w:val="00EF135B"/>
    <w:rsid w:val="00EF13D0"/>
    <w:rsid w:val="00EF5423"/>
    <w:rsid w:val="00F006B0"/>
    <w:rsid w:val="00F107AD"/>
    <w:rsid w:val="00F23756"/>
    <w:rsid w:val="00F34FDC"/>
    <w:rsid w:val="00F541DC"/>
    <w:rsid w:val="00F602E8"/>
    <w:rsid w:val="00F84820"/>
    <w:rsid w:val="00F84DD8"/>
    <w:rsid w:val="00F94145"/>
    <w:rsid w:val="00FA73A2"/>
    <w:rsid w:val="00FC6B34"/>
    <w:rsid w:val="00FE3372"/>
    <w:rsid w:val="00FF24D6"/>
    <w:rsid w:val="00FF4B27"/>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D5A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76F41"/>
    <w:pPr>
      <w:keepNext/>
      <w:keepLines/>
      <w:spacing w:before="40" w:after="0"/>
      <w:outlineLvl w:val="2"/>
    </w:pPr>
    <w:rPr>
      <w:rFonts w:asciiTheme="majorHAnsi" w:eastAsiaTheme="majorEastAsia" w:hAnsiTheme="majorHAnsi" w:cstheme="majorBidi"/>
      <w:b/>
      <w:color w:val="365F91" w:themeColor="accent1" w:themeShade="BF"/>
      <w:sz w:val="28"/>
    </w:rPr>
  </w:style>
  <w:style w:type="paragraph" w:styleId="Heading4">
    <w:name w:val="heading 4"/>
    <w:basedOn w:val="Normal"/>
    <w:next w:val="Normal"/>
    <w:link w:val="Heading4Char"/>
    <w:uiPriority w:val="9"/>
    <w:unhideWhenUsed/>
    <w:qFormat/>
    <w:rsid w:val="00276F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76F41"/>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styleId="IntenseEmphasis">
    <w:name w:val="Intense Emphasis"/>
    <w:basedOn w:val="DefaultParagraphFont"/>
    <w:uiPriority w:val="21"/>
    <w:qFormat/>
    <w:rsid w:val="0062652F"/>
    <w:rPr>
      <w:i/>
      <w:iCs/>
      <w:color w:val="4F81BD" w:themeColor="accent1"/>
    </w:rPr>
  </w:style>
  <w:style w:type="character" w:customStyle="1" w:styleId="Heading4Char">
    <w:name w:val="Heading 4 Char"/>
    <w:basedOn w:val="DefaultParagraphFont"/>
    <w:link w:val="Heading4"/>
    <w:uiPriority w:val="9"/>
    <w:rsid w:val="00276F41"/>
    <w:rPr>
      <w:rFonts w:asciiTheme="majorHAnsi" w:eastAsiaTheme="majorEastAsia" w:hAnsiTheme="majorHAnsi" w:cstheme="majorBidi"/>
      <w:i/>
      <w:iCs/>
      <w:color w:val="365F91" w:themeColor="accent1" w:themeShade="BF"/>
      <w:sz w:val="24"/>
      <w:szCs w:val="24"/>
    </w:rPr>
  </w:style>
  <w:style w:type="table" w:styleId="TableGridLight">
    <w:name w:val="Grid Table Light"/>
    <w:basedOn w:val="TableNormal"/>
    <w:uiPriority w:val="40"/>
    <w:rsid w:val="00335694"/>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E49C3"/>
    <w:rPr>
      <w:color w:val="605E5C"/>
      <w:shd w:val="clear" w:color="auto" w:fill="E1DFDD"/>
    </w:rPr>
  </w:style>
  <w:style w:type="paragraph" w:styleId="IntenseQuote">
    <w:name w:val="Intense Quote"/>
    <w:basedOn w:val="Normal"/>
    <w:next w:val="Normal"/>
    <w:link w:val="IntenseQuoteChar"/>
    <w:uiPriority w:val="30"/>
    <w:qFormat/>
    <w:rsid w:val="00D153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53AB"/>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ED5A4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46B9-9CD4-48D2-A784-452D6450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715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10</cp:revision>
  <cp:lastPrinted>2020-01-23T17:06:00Z</cp:lastPrinted>
  <dcterms:created xsi:type="dcterms:W3CDTF">2021-02-14T19:58:00Z</dcterms:created>
  <dcterms:modified xsi:type="dcterms:W3CDTF">2024-03-01T07:12:00Z</dcterms:modified>
</cp:coreProperties>
</file>