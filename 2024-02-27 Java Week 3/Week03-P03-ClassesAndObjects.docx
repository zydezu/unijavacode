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546B" w14:textId="6B517DCF" w:rsidR="00835F59" w:rsidRPr="00490E3A" w:rsidRDefault="004312D6" w:rsidP="00490E3A">
      <w:pPr>
        <w:pStyle w:val="Title"/>
      </w:pPr>
      <w:r>
        <w:t xml:space="preserve">sOFTWARE </w:t>
      </w:r>
      <w:r w:rsidR="002E2E58">
        <w:t>2</w:t>
      </w:r>
      <w:r>
        <w:t xml:space="preserve"> PRACTICAL</w:t>
      </w:r>
    </w:p>
    <w:p w14:paraId="45DF72A0" w14:textId="1C7FA1F4" w:rsidR="0028004C" w:rsidRPr="009C0A3C" w:rsidRDefault="006E0E75" w:rsidP="00C75F0C">
      <w:pPr>
        <w:pStyle w:val="Heading2"/>
      </w:pPr>
      <w:r>
        <w:t>Classes &amp; Objects</w:t>
      </w:r>
    </w:p>
    <w:p w14:paraId="283D313A" w14:textId="7A48C902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06BA7212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DC0B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9C167C">
        <w:t>eek</w:t>
      </w:r>
      <w:r w:rsidR="00C75F0C">
        <w:t xml:space="preserve"> </w:t>
      </w:r>
      <w:r w:rsidR="00A43279">
        <w:t>3</w:t>
      </w:r>
      <w:r w:rsidR="009C167C">
        <w:t xml:space="preserve"> – Practical </w:t>
      </w:r>
      <w:r w:rsidR="006E0E75">
        <w:t>3</w:t>
      </w:r>
    </w:p>
    <w:p w14:paraId="5B818D85" w14:textId="2C760ABC" w:rsidR="00D153AB" w:rsidRDefault="00E25870" w:rsidP="00D153AB">
      <w:r>
        <w:t xml:space="preserve">For this week practical, </w:t>
      </w:r>
      <w:r w:rsidR="006C50C5">
        <w:t xml:space="preserve">you should create a Java project and write all your </w:t>
      </w:r>
      <w:r w:rsidR="002D3138">
        <w:t>code</w:t>
      </w:r>
      <w:r w:rsidR="006C50C5">
        <w:t xml:space="preserve"> in the </w:t>
      </w:r>
      <w:proofErr w:type="spellStart"/>
      <w:r w:rsidR="006C50C5">
        <w:rPr>
          <w:b/>
          <w:bCs/>
        </w:rPr>
        <w:t>src</w:t>
      </w:r>
      <w:proofErr w:type="spellEnd"/>
      <w:r w:rsidR="006C50C5">
        <w:t xml:space="preserve"> folder</w:t>
      </w:r>
      <w:r>
        <w:t>.</w:t>
      </w:r>
      <w:r w:rsidR="00D153AB">
        <w:t xml:space="preserve"> You may remember the exercise we have done in SOF1 week </w:t>
      </w:r>
      <w:r w:rsidR="003C3DE3">
        <w:t xml:space="preserve">8 and 9 </w:t>
      </w:r>
      <w:r w:rsidR="00D153AB">
        <w:t xml:space="preserve">regarding vectors. For your convenience I have rewritten the definition here. </w:t>
      </w:r>
    </w:p>
    <w:p w14:paraId="141F152A" w14:textId="14D30937" w:rsidR="00D153AB" w:rsidRPr="0068172F" w:rsidRDefault="00D153AB" w:rsidP="00D153AB">
      <w:r w:rsidRPr="0068172F">
        <w:t xml:space="preserve">A vector of dimension </w:t>
      </w:r>
      <m:oMath>
        <m:r>
          <w:rPr>
            <w:rFonts w:ascii="Cambria Math" w:hAnsi="Cambria Math"/>
          </w:rPr>
          <m:t>n</m:t>
        </m:r>
      </m:oMath>
      <w:r w:rsidRPr="0068172F">
        <w:t xml:space="preserve"> can be represented by a</w:t>
      </w:r>
      <w:proofErr w:type="spellStart"/>
      <w:r>
        <w:t>n</w:t>
      </w:r>
      <w:proofErr w:type="spellEnd"/>
      <w:r w:rsidRPr="0068172F">
        <w:t xml:space="preserve"> </w:t>
      </w:r>
      <w:r>
        <w:t>array of double in Java</w:t>
      </w:r>
      <w:r w:rsidRPr="0068172F">
        <w:t xml:space="preserve">. We would like to </w:t>
      </w:r>
      <w:r>
        <w:t>create a class Vector with</w:t>
      </w:r>
      <w:r w:rsidRPr="0068172F">
        <w:t xml:space="preserve"> two basic operations on vectors:</w:t>
      </w:r>
    </w:p>
    <w:p w14:paraId="077BAAAD" w14:textId="77777777" w:rsidR="00D153AB" w:rsidRPr="0068172F" w:rsidRDefault="00D153AB" w:rsidP="00D153AB">
      <w:r w:rsidRPr="0068172F">
        <w:t>Scalar product:</w:t>
      </w:r>
      <w:r w:rsidRPr="0068172F">
        <w:tab/>
        <w:t xml:space="preserve"> </w:t>
      </w:r>
      <m:oMath>
        <m:r>
          <w:rPr>
            <w:rFonts w:ascii="Cambria Math" w:hAnsi="Cambria Math"/>
          </w:rPr>
          <m:t xml:space="preserve">λ ∙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λ∙a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λ∙b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λ∙c</m:t>
                  </m:r>
                </m:e>
              </m:mr>
            </m:m>
          </m:e>
        </m:d>
      </m:oMath>
      <w:r w:rsidRPr="0068172F">
        <w:t xml:space="preserve"> </w:t>
      </w:r>
    </w:p>
    <w:p w14:paraId="2E4F6E17" w14:textId="77777777" w:rsidR="00D153AB" w:rsidRDefault="00D153AB" w:rsidP="00D153AB">
      <w:r w:rsidRPr="0068172F">
        <w:t>Addition:</w:t>
      </w:r>
      <w:r w:rsidRPr="0068172F">
        <w:tab/>
      </w:r>
      <w:r w:rsidRPr="0068172F"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b+e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c+f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383F2785" w14:textId="40763612" w:rsidR="00D153AB" w:rsidRPr="0068172F" w:rsidRDefault="00D153AB" w:rsidP="00D153AB">
      <w:pPr>
        <w:pStyle w:val="IntenseQuote"/>
      </w:pPr>
      <w:r>
        <w:t xml:space="preserve">Implementing a </w:t>
      </w:r>
      <w:r w:rsidRPr="0068172F">
        <w:t>Vector</w:t>
      </w:r>
      <w:r>
        <w:t xml:space="preserve"> Class in Java</w:t>
      </w:r>
    </w:p>
    <w:p w14:paraId="69DBF7E0" w14:textId="291158E7" w:rsidR="00D153AB" w:rsidRDefault="00D153AB" w:rsidP="00D153AB">
      <w:pPr>
        <w:pStyle w:val="Heading3"/>
      </w:pPr>
      <w:r>
        <w:t>Exercise 1: Class’</w:t>
      </w:r>
      <w:r w:rsidR="007D1973">
        <w:t>s</w:t>
      </w:r>
      <w:r>
        <w:t xml:space="preserve"> constructor</w:t>
      </w:r>
    </w:p>
    <w:p w14:paraId="664FEA99" w14:textId="431E4651" w:rsidR="00D153AB" w:rsidRDefault="002D3138" w:rsidP="00D153AB">
      <w:pPr>
        <w:rPr>
          <w:i/>
          <w:iCs/>
        </w:rPr>
      </w:pPr>
      <w:r>
        <w:t xml:space="preserve">Create a package </w:t>
      </w:r>
      <w:r w:rsidRPr="00015D10">
        <w:rPr>
          <w:rFonts w:ascii="Courier New" w:hAnsi="Courier New" w:cs="Courier New"/>
        </w:rPr>
        <w:t>sof2week0</w:t>
      </w:r>
      <w:r>
        <w:rPr>
          <w:rFonts w:ascii="Courier New" w:hAnsi="Courier New" w:cs="Courier New"/>
        </w:rPr>
        <w:t>3</w:t>
      </w:r>
      <w:r w:rsidRPr="00015D10">
        <w:rPr>
          <w:rFonts w:ascii="Courier New" w:hAnsi="Courier New" w:cs="Courier New"/>
        </w:rPr>
        <w:t>softwarelab</w:t>
      </w:r>
      <w:r>
        <w:t>, and within this package c</w:t>
      </w:r>
      <w:r w:rsidR="00D153AB">
        <w:t xml:space="preserve">reate a public class </w:t>
      </w:r>
      <w:r w:rsidR="00D153AB" w:rsidRPr="002D3138">
        <w:rPr>
          <w:rFonts w:ascii="Courier New" w:hAnsi="Courier New" w:cs="Courier New"/>
        </w:rPr>
        <w:t>Vector</w:t>
      </w:r>
      <w:r w:rsidR="00D153AB">
        <w:t xml:space="preserve">. The next step is to define what will be the internal representation of a vector and then write the public constructor </w:t>
      </w:r>
      <w:r w:rsidR="00D153AB">
        <w:rPr>
          <w:rFonts w:ascii="Courier New" w:hAnsi="Courier New" w:cs="Courier New"/>
        </w:rPr>
        <w:t>Vector(double[])</w:t>
      </w:r>
      <w:r w:rsidR="00D153AB">
        <w:t xml:space="preserve">. The design decision is to store the element of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D153AB">
        <w:t xml:space="preserve">in an double array </w:t>
      </w:r>
      <w:r w:rsidR="00D153AB">
        <w:rPr>
          <w:rFonts w:ascii="Courier New" w:hAnsi="Courier New" w:cs="Courier New"/>
        </w:rPr>
        <w:t>{</w:t>
      </w:r>
      <w:proofErr w:type="spellStart"/>
      <w:r w:rsidR="00D153AB" w:rsidRPr="00D9344F">
        <w:rPr>
          <w:rFonts w:ascii="Courier New" w:hAnsi="Courier New" w:cs="Courier New"/>
        </w:rPr>
        <w:t>a,b,c</w:t>
      </w:r>
      <w:proofErr w:type="spellEnd"/>
      <w:r w:rsidR="00D153AB">
        <w:rPr>
          <w:rFonts w:ascii="Courier New" w:hAnsi="Courier New" w:cs="Courier New"/>
        </w:rPr>
        <w:t>}</w:t>
      </w:r>
      <w:r w:rsidR="0007413D">
        <w:t xml:space="preserve">, for example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1.0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7.0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07413D">
        <w:t xml:space="preserve">in an double array </w:t>
      </w:r>
      <w:r w:rsidR="0007413D">
        <w:rPr>
          <w:rFonts w:ascii="Courier New" w:hAnsi="Courier New" w:cs="Courier New"/>
        </w:rPr>
        <w:t>{1.0</w:t>
      </w:r>
      <w:r w:rsidR="0007413D" w:rsidRPr="00D9344F">
        <w:rPr>
          <w:rFonts w:ascii="Courier New" w:hAnsi="Courier New" w:cs="Courier New"/>
        </w:rPr>
        <w:t>,</w:t>
      </w:r>
      <w:r w:rsidR="0007413D">
        <w:rPr>
          <w:rFonts w:ascii="Courier New" w:hAnsi="Courier New" w:cs="Courier New"/>
        </w:rPr>
        <w:t>3.2</w:t>
      </w:r>
      <w:r w:rsidR="0007413D" w:rsidRPr="00D9344F">
        <w:rPr>
          <w:rFonts w:ascii="Courier New" w:hAnsi="Courier New" w:cs="Courier New"/>
        </w:rPr>
        <w:t>,</w:t>
      </w:r>
      <w:r w:rsidR="0007413D">
        <w:rPr>
          <w:rFonts w:ascii="Courier New" w:hAnsi="Courier New" w:cs="Courier New"/>
        </w:rPr>
        <w:t>7.0}</w:t>
      </w:r>
      <w:r w:rsidR="0007413D">
        <w:t xml:space="preserve">. </w:t>
      </w:r>
      <w:r w:rsidR="00D153AB">
        <w:t xml:space="preserve">The constructor will take only one parameter, an array of double. The instance attribute </w:t>
      </w:r>
      <w:r w:rsidR="00D153AB" w:rsidRPr="00B84942">
        <w:rPr>
          <w:rFonts w:ascii="Courier New" w:hAnsi="Courier New" w:cs="Courier New"/>
        </w:rPr>
        <w:t>vector</w:t>
      </w:r>
      <w:r w:rsidR="00D153AB">
        <w:t xml:space="preserve">. should have a </w:t>
      </w:r>
      <w:r w:rsidR="00D153AB">
        <w:rPr>
          <w:b/>
          <w:bCs/>
        </w:rPr>
        <w:t>copy</w:t>
      </w:r>
      <w:r w:rsidR="00D153AB">
        <w:t xml:space="preserve"> of the array passed in the parameters.</w:t>
      </w:r>
    </w:p>
    <w:p w14:paraId="22E7E825" w14:textId="77777777" w:rsidR="00D153AB" w:rsidRDefault="00D153AB" w:rsidP="00D153AB"/>
    <w:p w14:paraId="35C190E2" w14:textId="77777777" w:rsidR="00D153AB" w:rsidRDefault="00D153AB" w:rsidP="00D153AB">
      <w:pPr>
        <w:pStyle w:val="Heading3"/>
      </w:pPr>
      <w:r>
        <w:t>Exercise 2:</w:t>
      </w:r>
    </w:p>
    <w:p w14:paraId="5DE005D7" w14:textId="49B7E7E5" w:rsidR="00D153AB" w:rsidRDefault="00D153AB" w:rsidP="00D153AB">
      <w:r>
        <w:t xml:space="preserve">Another very useful method to write is </w:t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</w:t>
      </w:r>
      <w:r>
        <w:t xml:space="preserve">. This will enable us to print the content of the instance using the </w:t>
      </w:r>
      <w:proofErr w:type="spellStart"/>
      <w:r w:rsidRPr="0022643A">
        <w:rPr>
          <w:rFonts w:ascii="Courier New" w:hAnsi="Courier New" w:cs="Courier New"/>
        </w:rPr>
        <w:t>System.out.print</w:t>
      </w:r>
      <w:proofErr w:type="spellEnd"/>
      <w:r>
        <w:t xml:space="preserve"> methods. For the purpose of this exercise we have decided to represent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>
        <w:t xml:space="preserve"> with the </w:t>
      </w:r>
      <w:r w:rsidR="00B916FC">
        <w:t>S</w:t>
      </w:r>
      <w:r>
        <w:t xml:space="preserve">tring </w:t>
      </w:r>
      <w:r>
        <w:rPr>
          <w:rFonts w:ascii="Courier New" w:hAnsi="Courier New" w:cs="Courier New"/>
        </w:rPr>
        <w:t>”[</w:t>
      </w:r>
      <w:r w:rsidRPr="00184E02">
        <w:rPr>
          <w:rFonts w:ascii="Courier New" w:hAnsi="Courier New" w:cs="Courier New"/>
        </w:rPr>
        <w:t>a, b, c</w:t>
      </w:r>
      <w:r>
        <w:rPr>
          <w:rFonts w:ascii="Courier New" w:hAnsi="Courier New" w:cs="Courier New"/>
        </w:rPr>
        <w:t>]”</w:t>
      </w:r>
      <w:r>
        <w:t xml:space="preserve"> .</w:t>
      </w:r>
    </w:p>
    <w:p w14:paraId="46895383" w14:textId="09F3EE21" w:rsidR="00D153AB" w:rsidRDefault="00D153AB" w:rsidP="00D153AB">
      <w:r>
        <w:t xml:space="preserve">Implement the </w:t>
      </w:r>
      <w:r w:rsidR="001B3675">
        <w:t>static method main to write some tests, that is create instances of the class Vector and print them on the console.</w:t>
      </w:r>
    </w:p>
    <w:p w14:paraId="6E0330BE" w14:textId="0B71D12D" w:rsidR="001B3675" w:rsidRDefault="001B3675">
      <w:pPr>
        <w:spacing w:line="276" w:lineRule="auto"/>
        <w:jc w:val="left"/>
      </w:pPr>
      <w:r>
        <w:br w:type="page"/>
      </w:r>
    </w:p>
    <w:p w14:paraId="1D55ACC5" w14:textId="77777777" w:rsidR="00D153AB" w:rsidRPr="00877615" w:rsidRDefault="00D153AB" w:rsidP="00D153AB">
      <w:pPr>
        <w:pStyle w:val="IntenseQuote"/>
        <w:rPr>
          <w:rStyle w:val="QuestionChar"/>
          <w:b w:val="0"/>
          <w:color w:val="4F81BD" w:themeColor="accent1"/>
          <w:u w:val="none"/>
        </w:rPr>
      </w:pPr>
      <w:r>
        <w:lastRenderedPageBreak/>
        <w:t>Adding behaviours to the class Vector</w:t>
      </w:r>
    </w:p>
    <w:p w14:paraId="7AD1D5C8" w14:textId="77777777" w:rsidR="00D153AB" w:rsidRDefault="00D153AB" w:rsidP="00D153AB">
      <w:r>
        <w:t>We now need to think about the definition of a vector, what operation could be done? We know that we can add two vectors of same dimension, we can do the scalar product with a number (called a scalar), what else?</w:t>
      </w:r>
    </w:p>
    <w:p w14:paraId="5F036027" w14:textId="6E1FD4FC" w:rsidR="00D153AB" w:rsidRDefault="00D153AB" w:rsidP="00D153AB">
      <w:pPr>
        <w:pStyle w:val="ListParagraph"/>
        <w:numPr>
          <w:ilvl w:val="0"/>
          <w:numId w:val="45"/>
        </w:numPr>
        <w:spacing w:after="0"/>
      </w:pPr>
      <w:r>
        <w:t>Get the dimension of a vector (e.g. the number of elements in the vector)</w:t>
      </w:r>
      <w:r w:rsidR="00B916FC">
        <w:t>,</w:t>
      </w:r>
    </w:p>
    <w:p w14:paraId="1F8C93CF" w14:textId="563ABCA9" w:rsidR="00D153AB" w:rsidRDefault="00D153AB" w:rsidP="00D153AB">
      <w:pPr>
        <w:pStyle w:val="ListParagraph"/>
        <w:numPr>
          <w:ilvl w:val="0"/>
          <w:numId w:val="45"/>
        </w:numPr>
        <w:spacing w:after="0"/>
      </w:pPr>
      <w:r>
        <w:t>Get the value at a defined position in the vector</w:t>
      </w:r>
      <w:r w:rsidR="00B916FC">
        <w:t>,</w:t>
      </w:r>
    </w:p>
    <w:p w14:paraId="6F0F254B" w14:textId="266475A4" w:rsidR="00D153AB" w:rsidRDefault="00D153AB" w:rsidP="00D153AB">
      <w:pPr>
        <w:pStyle w:val="ListParagraph"/>
        <w:numPr>
          <w:ilvl w:val="0"/>
          <w:numId w:val="45"/>
        </w:numPr>
        <w:spacing w:after="0"/>
      </w:pPr>
      <w:r>
        <w:t>Set a value at a defined position in the vector</w:t>
      </w:r>
      <w:r w:rsidR="00B916FC">
        <w:t>,</w:t>
      </w:r>
    </w:p>
    <w:p w14:paraId="331697D2" w14:textId="7701CAAC" w:rsidR="00D153AB" w:rsidRDefault="00D153AB" w:rsidP="00D153AB">
      <w:pPr>
        <w:pStyle w:val="ListParagraph"/>
        <w:numPr>
          <w:ilvl w:val="0"/>
          <w:numId w:val="45"/>
        </w:numPr>
        <w:spacing w:after="0"/>
      </w:pPr>
      <w:r>
        <w:t>Check if they are equals, not equals</w:t>
      </w:r>
      <w:r w:rsidR="00B916FC">
        <w:t>,</w:t>
      </w:r>
    </w:p>
    <w:p w14:paraId="04CB2A96" w14:textId="1AC92E3C" w:rsidR="00D153AB" w:rsidRDefault="00D153AB" w:rsidP="00D153AB">
      <w:pPr>
        <w:pStyle w:val="ListParagraph"/>
        <w:numPr>
          <w:ilvl w:val="0"/>
          <w:numId w:val="45"/>
        </w:numPr>
        <w:spacing w:after="0"/>
      </w:pPr>
      <w:r>
        <w:t>Do the scalar product</w:t>
      </w:r>
      <w:r w:rsidR="00B916FC">
        <w:t>,</w:t>
      </w:r>
    </w:p>
    <w:p w14:paraId="012D6110" w14:textId="77777777" w:rsidR="00D153AB" w:rsidRDefault="00D153AB" w:rsidP="00D153AB">
      <w:pPr>
        <w:pStyle w:val="ListParagraph"/>
        <w:numPr>
          <w:ilvl w:val="0"/>
          <w:numId w:val="45"/>
        </w:numPr>
        <w:spacing w:after="0"/>
      </w:pPr>
      <w:r>
        <w:t>Do an addition between two vectors of equal size.</w:t>
      </w:r>
    </w:p>
    <w:p w14:paraId="44F14880" w14:textId="77777777" w:rsidR="00D153AB" w:rsidRDefault="00D153AB" w:rsidP="00D153AB"/>
    <w:p w14:paraId="77773E59" w14:textId="77777777" w:rsidR="00D153AB" w:rsidRDefault="00D153AB" w:rsidP="00BE44BF">
      <w:pPr>
        <w:pStyle w:val="Heading3"/>
      </w:pPr>
      <w:r>
        <w:t xml:space="preserve">Exercise 3: </w:t>
      </w:r>
    </w:p>
    <w:p w14:paraId="349FDE8F" w14:textId="2D1D7EC5" w:rsidR="00D153AB" w:rsidRDefault="00D153AB" w:rsidP="00D153AB">
      <w:r>
        <w:t xml:space="preserve">Implement the </w:t>
      </w:r>
      <w:r w:rsidRPr="004769DD">
        <w:rPr>
          <w:b/>
        </w:rPr>
        <w:t>method</w:t>
      </w:r>
      <w:r>
        <w:t xml:space="preserve"> </w:t>
      </w:r>
      <w:r w:rsidR="001B3675" w:rsidRPr="001B3675">
        <w:rPr>
          <w:rFonts w:ascii="Courier New" w:hAnsi="Courier New" w:cs="Courier New"/>
        </w:rPr>
        <w:t>int size</w:t>
      </w:r>
      <w:r w:rsidRPr="001B3675">
        <w:rPr>
          <w:rFonts w:ascii="Courier New" w:hAnsi="Courier New" w:cs="Courier New"/>
        </w:rPr>
        <w:t>()</w:t>
      </w:r>
      <w:r>
        <w:t xml:space="preserve"> that returns the dimension of a vector (i.e. the number of elements in a vector)</w:t>
      </w:r>
    </w:p>
    <w:p w14:paraId="7429E219" w14:textId="77777777" w:rsidR="00D153AB" w:rsidRDefault="00D153AB" w:rsidP="00BE44BF">
      <w:pPr>
        <w:pStyle w:val="Heading3"/>
      </w:pPr>
      <w:r>
        <w:t>Exercise 4:</w:t>
      </w:r>
    </w:p>
    <w:p w14:paraId="05D3C43C" w14:textId="77777777" w:rsidR="00D153AB" w:rsidRDefault="00D153AB" w:rsidP="00D153AB">
      <w:r>
        <w:t>Implement the following accessor and mutator:</w:t>
      </w:r>
    </w:p>
    <w:p w14:paraId="281BDBAF" w14:textId="02F785E5" w:rsidR="00D153AB" w:rsidRDefault="001B3675" w:rsidP="00D153AB">
      <w:pPr>
        <w:pStyle w:val="ListParagraph"/>
        <w:numPr>
          <w:ilvl w:val="0"/>
          <w:numId w:val="46"/>
        </w:numPr>
        <w:spacing w:after="0"/>
      </w:pPr>
      <w:r>
        <w:rPr>
          <w:rFonts w:ascii="Courier New" w:hAnsi="Courier New" w:cs="Courier New"/>
        </w:rPr>
        <w:t xml:space="preserve">Double </w:t>
      </w:r>
      <w:r w:rsidR="00D153AB" w:rsidRPr="00AE3CEE">
        <w:rPr>
          <w:rFonts w:ascii="Courier New" w:hAnsi="Courier New" w:cs="Courier New"/>
        </w:rPr>
        <w:t>get(</w:t>
      </w:r>
      <w:r>
        <w:rPr>
          <w:rFonts w:ascii="Courier New" w:hAnsi="Courier New" w:cs="Courier New"/>
        </w:rPr>
        <w:t xml:space="preserve">int </w:t>
      </w:r>
      <w:r w:rsidR="00D153AB" w:rsidRPr="00AE3CEE">
        <w:rPr>
          <w:rFonts w:ascii="Courier New" w:hAnsi="Courier New" w:cs="Courier New"/>
        </w:rPr>
        <w:t>index)</w:t>
      </w:r>
      <w:r w:rsidR="00D153AB">
        <w:t xml:space="preserve"> which returns the value of the element at position </w:t>
      </w:r>
      <w:r w:rsidR="00D153AB" w:rsidRPr="00AE3CEE">
        <w:rPr>
          <w:rFonts w:ascii="Courier New" w:hAnsi="Courier New" w:cs="Courier New"/>
        </w:rPr>
        <w:t>index</w:t>
      </w:r>
      <w:r w:rsidR="00D153AB">
        <w:t xml:space="preserve"> in the vector</w:t>
      </w:r>
    </w:p>
    <w:p w14:paraId="4FC790A8" w14:textId="77331408" w:rsidR="00D153AB" w:rsidRDefault="001B3675" w:rsidP="00D153AB">
      <w:pPr>
        <w:pStyle w:val="ListParagraph"/>
        <w:numPr>
          <w:ilvl w:val="0"/>
          <w:numId w:val="46"/>
        </w:numPr>
        <w:spacing w:after="0"/>
      </w:pPr>
      <w:r>
        <w:rPr>
          <w:rFonts w:ascii="Courier New" w:hAnsi="Courier New" w:cs="Courier New"/>
        </w:rPr>
        <w:t xml:space="preserve">Double </w:t>
      </w:r>
      <w:r w:rsidR="00D153AB" w:rsidRPr="00AE3CEE">
        <w:rPr>
          <w:rFonts w:ascii="Courier New" w:hAnsi="Courier New" w:cs="Courier New"/>
        </w:rPr>
        <w:t>set(</w:t>
      </w:r>
      <w:r>
        <w:rPr>
          <w:rFonts w:ascii="Courier New" w:hAnsi="Courier New" w:cs="Courier New"/>
        </w:rPr>
        <w:t xml:space="preserve">int </w:t>
      </w:r>
      <w:r w:rsidR="00D153AB" w:rsidRPr="00AE3CEE">
        <w:rPr>
          <w:rFonts w:ascii="Courier New" w:hAnsi="Courier New" w:cs="Courier New"/>
        </w:rPr>
        <w:t xml:space="preserve">index, </w:t>
      </w:r>
      <w:r>
        <w:rPr>
          <w:rFonts w:ascii="Courier New" w:hAnsi="Courier New" w:cs="Courier New"/>
        </w:rPr>
        <w:t xml:space="preserve">double </w:t>
      </w:r>
      <w:r w:rsidR="00D153AB" w:rsidRPr="00AE3CEE">
        <w:rPr>
          <w:rFonts w:ascii="Courier New" w:hAnsi="Courier New" w:cs="Courier New"/>
        </w:rPr>
        <w:t>value)</w:t>
      </w:r>
      <w:r w:rsidR="00D153AB">
        <w:t xml:space="preserve"> which set the element at position </w:t>
      </w:r>
      <w:r w:rsidR="00D153AB" w:rsidRPr="00AE3CEE">
        <w:rPr>
          <w:rFonts w:ascii="Courier New" w:hAnsi="Courier New" w:cs="Courier New"/>
        </w:rPr>
        <w:t>index</w:t>
      </w:r>
      <w:r w:rsidR="00D153AB">
        <w:t xml:space="preserve"> to the new value </w:t>
      </w:r>
      <w:proofErr w:type="spellStart"/>
      <w:r w:rsidR="00D153AB" w:rsidRPr="00AE3CEE">
        <w:rPr>
          <w:rFonts w:ascii="Courier New" w:hAnsi="Courier New" w:cs="Courier New"/>
        </w:rPr>
        <w:t>value</w:t>
      </w:r>
      <w:proofErr w:type="spellEnd"/>
      <w:r w:rsidR="00D153AB">
        <w:t>. The method return</w:t>
      </w:r>
      <w:r>
        <w:t xml:space="preserve">s the previous value at position </w:t>
      </w:r>
      <w:r w:rsidRPr="001B3675">
        <w:rPr>
          <w:rFonts w:ascii="Courier New" w:hAnsi="Courier New" w:cs="Courier New"/>
        </w:rPr>
        <w:t>index</w:t>
      </w:r>
      <w:r>
        <w:t>.</w:t>
      </w:r>
    </w:p>
    <w:p w14:paraId="36054CD5" w14:textId="77777777" w:rsidR="00D153AB" w:rsidRDefault="00D153AB" w:rsidP="00D153AB"/>
    <w:p w14:paraId="04614C04" w14:textId="77B62446" w:rsidR="00D153AB" w:rsidRDefault="00BE44BF" w:rsidP="00BE44BF">
      <w:pPr>
        <w:pStyle w:val="Heading3"/>
      </w:pPr>
      <w:r>
        <w:t>Exercise 5:</w:t>
      </w:r>
    </w:p>
    <w:p w14:paraId="11241FFE" w14:textId="67853689" w:rsidR="00D153AB" w:rsidRDefault="0079733D" w:rsidP="00BE44BF">
      <w:r>
        <w:t>I</w:t>
      </w:r>
      <w:r w:rsidR="00D153AB">
        <w:t xml:space="preserve">mplement the scalar product method </w:t>
      </w:r>
      <w:r>
        <w:rPr>
          <w:rFonts w:ascii="Courier New" w:hAnsi="Courier New" w:cs="Courier New"/>
        </w:rPr>
        <w:t>Vector</w:t>
      </w:r>
      <w:r>
        <w:t xml:space="preserve"> </w:t>
      </w:r>
      <w:proofErr w:type="spellStart"/>
      <w:r w:rsidR="00D153AB" w:rsidRPr="004769DD">
        <w:rPr>
          <w:rFonts w:ascii="Courier New" w:hAnsi="Courier New" w:cs="Courier New"/>
        </w:rPr>
        <w:t>scalar</w:t>
      </w:r>
      <w:r w:rsidR="00AB5220">
        <w:rPr>
          <w:rFonts w:ascii="Courier New" w:hAnsi="Courier New" w:cs="Courier New"/>
        </w:rPr>
        <w:t>P</w:t>
      </w:r>
      <w:r w:rsidR="00D153AB" w:rsidRPr="004769DD">
        <w:rPr>
          <w:rFonts w:ascii="Courier New" w:hAnsi="Courier New" w:cs="Courier New"/>
        </w:rPr>
        <w:t>roduct</w:t>
      </w:r>
      <w:proofErr w:type="spellEnd"/>
      <w:r w:rsidR="00D153AB" w:rsidRPr="004769DD">
        <w:rPr>
          <w:rFonts w:ascii="Courier New" w:hAnsi="Courier New" w:cs="Courier New"/>
        </w:rPr>
        <w:t>(</w:t>
      </w:r>
      <w:r w:rsidR="00AB5220">
        <w:rPr>
          <w:rFonts w:ascii="Courier New" w:hAnsi="Courier New" w:cs="Courier New"/>
        </w:rPr>
        <w:t xml:space="preserve">double </w:t>
      </w:r>
      <w:r w:rsidR="00D153AB" w:rsidRPr="004769DD">
        <w:rPr>
          <w:rFonts w:ascii="Courier New" w:hAnsi="Courier New" w:cs="Courier New"/>
        </w:rPr>
        <w:t>scalar</w:t>
      </w:r>
      <w:r>
        <w:rPr>
          <w:rFonts w:ascii="Courier New" w:hAnsi="Courier New" w:cs="Courier New"/>
        </w:rPr>
        <w:t>)</w:t>
      </w:r>
      <w:r w:rsidR="00D153AB">
        <w:t xml:space="preserve">. The method needs only one parameter, the scalar. In addition, the method should return a </w:t>
      </w:r>
      <w:r w:rsidR="00D153AB" w:rsidRPr="00257447">
        <w:rPr>
          <w:b/>
          <w:bCs/>
        </w:rPr>
        <w:t>new</w:t>
      </w:r>
      <w:r w:rsidR="00D153AB">
        <w:t xml:space="preserve"> </w:t>
      </w:r>
      <w:r w:rsidR="00D153AB" w:rsidRPr="004769DD">
        <w:rPr>
          <w:rFonts w:ascii="Courier New" w:hAnsi="Courier New" w:cs="Courier New"/>
        </w:rPr>
        <w:t>Vector</w:t>
      </w:r>
      <w:r w:rsidR="00D153AB">
        <w:t xml:space="preserve"> containing the result of the operation, but MUST NOT modify the calling instance, e.g. </w:t>
      </w:r>
      <w:proofErr w:type="spellStart"/>
      <w:r w:rsidR="00D153AB" w:rsidRPr="004769DD">
        <w:rPr>
          <w:rFonts w:ascii="Courier New" w:hAnsi="Courier New" w:cs="Courier New"/>
        </w:rPr>
        <w:t>my</w:t>
      </w:r>
      <w:r w:rsidR="00AB5220">
        <w:rPr>
          <w:rFonts w:ascii="Courier New" w:hAnsi="Courier New" w:cs="Courier New"/>
        </w:rPr>
        <w:t>V</w:t>
      </w:r>
      <w:r w:rsidR="00D153AB" w:rsidRPr="004769DD">
        <w:rPr>
          <w:rFonts w:ascii="Courier New" w:hAnsi="Courier New" w:cs="Courier New"/>
        </w:rPr>
        <w:t>ector.scalar</w:t>
      </w:r>
      <w:r>
        <w:rPr>
          <w:rFonts w:ascii="Courier New" w:hAnsi="Courier New" w:cs="Courier New"/>
        </w:rPr>
        <w:t>P</w:t>
      </w:r>
      <w:r w:rsidR="00D153AB" w:rsidRPr="004769DD">
        <w:rPr>
          <w:rFonts w:ascii="Courier New" w:hAnsi="Courier New" w:cs="Courier New"/>
        </w:rPr>
        <w:t>roduct</w:t>
      </w:r>
      <w:proofErr w:type="spellEnd"/>
      <w:r w:rsidR="00D153AB" w:rsidRPr="004769DD">
        <w:rPr>
          <w:rFonts w:ascii="Courier New" w:hAnsi="Courier New" w:cs="Courier New"/>
        </w:rPr>
        <w:t>(3</w:t>
      </w:r>
      <w:r w:rsidR="00AB5220">
        <w:rPr>
          <w:rFonts w:ascii="Courier New" w:hAnsi="Courier New" w:cs="Courier New"/>
        </w:rPr>
        <w:t>.0</w:t>
      </w:r>
      <w:r w:rsidR="00D153AB" w:rsidRPr="004769DD">
        <w:rPr>
          <w:rFonts w:ascii="Courier New" w:hAnsi="Courier New" w:cs="Courier New"/>
        </w:rPr>
        <w:t>)</w:t>
      </w:r>
      <w:r w:rsidR="00D153AB">
        <w:t xml:space="preserve"> must not modify the instance </w:t>
      </w:r>
      <w:proofErr w:type="spellStart"/>
      <w:r w:rsidR="00D153AB" w:rsidRPr="004769DD">
        <w:rPr>
          <w:rFonts w:ascii="Courier New" w:hAnsi="Courier New" w:cs="Courier New"/>
        </w:rPr>
        <w:t>my</w:t>
      </w:r>
      <w:r w:rsidR="00AB5220">
        <w:rPr>
          <w:rFonts w:ascii="Courier New" w:hAnsi="Courier New" w:cs="Courier New"/>
        </w:rPr>
        <w:t>V</w:t>
      </w:r>
      <w:r w:rsidR="00D153AB" w:rsidRPr="004769DD">
        <w:rPr>
          <w:rFonts w:ascii="Courier New" w:hAnsi="Courier New" w:cs="Courier New"/>
        </w:rPr>
        <w:t>ector</w:t>
      </w:r>
      <w:proofErr w:type="spellEnd"/>
      <w:r w:rsidR="00D153AB">
        <w:t>.</w:t>
      </w:r>
    </w:p>
    <w:p w14:paraId="31EC1F54" w14:textId="25705D28" w:rsidR="00D153AB" w:rsidRDefault="00D153AB" w:rsidP="00BE44BF">
      <w:pPr>
        <w:pStyle w:val="Heading3"/>
      </w:pPr>
      <w:r>
        <w:t xml:space="preserve">Exercise </w:t>
      </w:r>
      <w:r w:rsidR="00BE44BF">
        <w:t>6</w:t>
      </w:r>
      <w:r>
        <w:t>:</w:t>
      </w:r>
    </w:p>
    <w:p w14:paraId="4A7A9B01" w14:textId="5A73E687" w:rsidR="00D153AB" w:rsidRDefault="00D153AB" w:rsidP="00D153AB">
      <w:r>
        <w:t xml:space="preserve">Implement the method </w:t>
      </w:r>
      <w:r w:rsidR="00A532D4">
        <w:rPr>
          <w:rFonts w:ascii="Courier New" w:hAnsi="Courier New" w:cs="Courier New"/>
        </w:rPr>
        <w:t>Vector a</w:t>
      </w:r>
      <w:r w:rsidRPr="00F412CE">
        <w:rPr>
          <w:rFonts w:ascii="Courier New" w:hAnsi="Courier New" w:cs="Courier New"/>
        </w:rPr>
        <w:t>dd(</w:t>
      </w:r>
      <w:r w:rsidR="00AB5220">
        <w:rPr>
          <w:rFonts w:ascii="Courier New" w:hAnsi="Courier New" w:cs="Courier New"/>
        </w:rPr>
        <w:t xml:space="preserve">Vector </w:t>
      </w:r>
      <w:r w:rsidRPr="00F412CE">
        <w:rPr>
          <w:rFonts w:ascii="Courier New" w:hAnsi="Courier New" w:cs="Courier New"/>
        </w:rPr>
        <w:t>other)</w:t>
      </w:r>
      <w:r>
        <w:t xml:space="preserve"> that emulate the vector addition operator. The method should return a new </w:t>
      </w:r>
      <w:r w:rsidR="00AB5220" w:rsidRPr="00A532D4">
        <w:rPr>
          <w:rFonts w:ascii="Courier New" w:hAnsi="Courier New" w:cs="Courier New"/>
        </w:rPr>
        <w:t>V</w:t>
      </w:r>
      <w:r w:rsidRPr="00A532D4">
        <w:rPr>
          <w:rFonts w:ascii="Courier New" w:hAnsi="Courier New" w:cs="Courier New"/>
        </w:rPr>
        <w:t>ector</w:t>
      </w:r>
      <w:r w:rsidR="00AB5220">
        <w:t xml:space="preserve"> object</w:t>
      </w:r>
      <w:r>
        <w:t xml:space="preserve">. </w:t>
      </w:r>
    </w:p>
    <w:p w14:paraId="7F161FDB" w14:textId="4E0EED7C" w:rsidR="00D153AB" w:rsidRDefault="00D153AB" w:rsidP="00D153AB">
      <w:pPr>
        <w:pStyle w:val="ListParagraph"/>
        <w:numPr>
          <w:ilvl w:val="0"/>
          <w:numId w:val="47"/>
        </w:numPr>
        <w:spacing w:after="0"/>
      </w:pPr>
      <w:r>
        <w:t>You must check that both vector</w:t>
      </w:r>
      <w:r w:rsidR="00AB5220">
        <w:t>s</w:t>
      </w:r>
      <w:r>
        <w:t xml:space="preserve"> have the same dimension, </w:t>
      </w:r>
      <w:r w:rsidR="00AB5220">
        <w:t xml:space="preserve">return </w:t>
      </w:r>
      <w:r w:rsidR="00AB5220">
        <w:rPr>
          <w:rFonts w:ascii="Courier New" w:hAnsi="Courier New" w:cs="Courier New"/>
        </w:rPr>
        <w:t>null</w:t>
      </w:r>
      <w:r w:rsidR="00AB5220">
        <w:t xml:space="preserve"> </w:t>
      </w:r>
      <w:r>
        <w:t>if it is not the case.</w:t>
      </w:r>
    </w:p>
    <w:p w14:paraId="0ED1027B" w14:textId="517AF233" w:rsidR="00D153AB" w:rsidRDefault="00D153AB" w:rsidP="00D153AB">
      <w:pPr>
        <w:pStyle w:val="ListParagraph"/>
        <w:numPr>
          <w:ilvl w:val="0"/>
          <w:numId w:val="47"/>
        </w:numPr>
        <w:spacing w:after="0"/>
      </w:pPr>
      <w:r>
        <w:t xml:space="preserve">You must return a new </w:t>
      </w:r>
      <w:r w:rsidRPr="0031061B">
        <w:rPr>
          <w:rFonts w:ascii="Courier New" w:hAnsi="Courier New" w:cs="Courier New"/>
        </w:rPr>
        <w:t>Vector</w:t>
      </w:r>
      <w:r>
        <w:t xml:space="preserve"> instance like we have done in </w:t>
      </w:r>
      <w:r w:rsidR="00A532D4">
        <w:t>the method</w:t>
      </w:r>
      <w:r>
        <w:tab/>
      </w:r>
      <w:r>
        <w:br/>
      </w:r>
      <w:proofErr w:type="spellStart"/>
      <w:r w:rsidRPr="00AE3CEE">
        <w:rPr>
          <w:rFonts w:ascii="Courier New" w:hAnsi="Courier New" w:cs="Courier New"/>
        </w:rPr>
        <w:t>scalar</w:t>
      </w:r>
      <w:r w:rsidR="00AB5220">
        <w:rPr>
          <w:rFonts w:ascii="Courier New" w:hAnsi="Courier New" w:cs="Courier New"/>
        </w:rPr>
        <w:t>P</w:t>
      </w:r>
      <w:r w:rsidRPr="00AE3CEE">
        <w:rPr>
          <w:rFonts w:ascii="Courier New" w:hAnsi="Courier New" w:cs="Courier New"/>
        </w:rPr>
        <w:t>roduct</w:t>
      </w:r>
      <w:proofErr w:type="spellEnd"/>
      <w:r w:rsidR="00BE44BF">
        <w:rPr>
          <w:rFonts w:ascii="Courier New" w:hAnsi="Courier New" w:cs="Courier New"/>
        </w:rPr>
        <w:t>(double)</w:t>
      </w:r>
    </w:p>
    <w:p w14:paraId="0358EE25" w14:textId="77777777" w:rsidR="00D153AB" w:rsidRDefault="00D153AB" w:rsidP="00D153AB"/>
    <w:p w14:paraId="4ECDFDBF" w14:textId="77777777" w:rsidR="00D153AB" w:rsidRDefault="00D153AB" w:rsidP="00D153AB">
      <w:pPr>
        <w:spacing w:line="276" w:lineRule="auto"/>
        <w:jc w:val="left"/>
      </w:pPr>
    </w:p>
    <w:p w14:paraId="4F8C6FF0" w14:textId="769E30F2" w:rsidR="00D153AB" w:rsidRDefault="00D153AB" w:rsidP="00BE44BF">
      <w:pPr>
        <w:pStyle w:val="Heading3"/>
      </w:pPr>
      <w:r>
        <w:lastRenderedPageBreak/>
        <w:t xml:space="preserve">Exercise </w:t>
      </w:r>
      <w:r w:rsidR="00BE44BF">
        <w:t>7</w:t>
      </w:r>
      <w:r>
        <w:t>:</w:t>
      </w:r>
    </w:p>
    <w:p w14:paraId="59AF2513" w14:textId="77777777" w:rsidR="00D153AB" w:rsidRDefault="00D153AB" w:rsidP="00D153AB">
      <w:r>
        <w:t>In Programming, being able to compare objects is important, in particular determining if two objects are equal or not. Let’s try a comparison of two vectors:</w:t>
      </w:r>
    </w:p>
    <w:p w14:paraId="055538A0" w14:textId="41236286" w:rsidR="00B110DF" w:rsidRDefault="00B110DF" w:rsidP="00D153AB">
      <w:pPr>
        <w:pStyle w:val="CodeFormat"/>
      </w:pPr>
      <w:r>
        <w:t>double[] data = {1</w:t>
      </w:r>
      <w:r w:rsidR="00832F2A">
        <w:t>.0</w:t>
      </w:r>
      <w:r>
        <w:t>,2</w:t>
      </w:r>
      <w:r w:rsidR="00832F2A">
        <w:t>.0</w:t>
      </w:r>
      <w:r>
        <w:t>,3</w:t>
      </w:r>
      <w:r w:rsidR="00832F2A">
        <w:t>.0</w:t>
      </w:r>
      <w:r>
        <w:t>};</w:t>
      </w:r>
    </w:p>
    <w:p w14:paraId="2F2E3068" w14:textId="5985541E" w:rsidR="00D153AB" w:rsidRDefault="00BE44BF" w:rsidP="00D153AB">
      <w:pPr>
        <w:pStyle w:val="CodeFormat"/>
      </w:pPr>
      <w:r>
        <w:t xml:space="preserve">Vector </w:t>
      </w:r>
      <w:r w:rsidR="00D153AB">
        <w:t xml:space="preserve">vector1 = </w:t>
      </w:r>
      <w:r>
        <w:t xml:space="preserve">new </w:t>
      </w:r>
      <w:r w:rsidR="00D153AB">
        <w:t>Vector(</w:t>
      </w:r>
      <w:r w:rsidR="00B110DF">
        <w:t>data</w:t>
      </w:r>
      <w:r w:rsidR="00D153AB">
        <w:t>)</w:t>
      </w:r>
      <w:r w:rsidR="00B110DF">
        <w:t>;</w:t>
      </w:r>
    </w:p>
    <w:p w14:paraId="1A03CBD8" w14:textId="6AF8DED5" w:rsidR="00D153AB" w:rsidRDefault="00BE44BF" w:rsidP="00D153AB">
      <w:pPr>
        <w:pStyle w:val="CodeFormat"/>
      </w:pPr>
      <w:r>
        <w:t xml:space="preserve">Vector </w:t>
      </w:r>
      <w:r w:rsidR="00D153AB">
        <w:t xml:space="preserve">vector2 = </w:t>
      </w:r>
      <w:r>
        <w:t xml:space="preserve">new </w:t>
      </w:r>
      <w:r w:rsidR="00D153AB">
        <w:t>Vector(</w:t>
      </w:r>
      <w:r w:rsidR="00B110DF">
        <w:t>data</w:t>
      </w:r>
      <w:r w:rsidR="00D153AB">
        <w:t>)</w:t>
      </w:r>
      <w:r w:rsidR="00B110DF">
        <w:t>;</w:t>
      </w:r>
    </w:p>
    <w:p w14:paraId="58FB5094" w14:textId="68898CB5" w:rsidR="00D153AB" w:rsidRDefault="00D153AB" w:rsidP="00D153AB">
      <w:pPr>
        <w:pStyle w:val="CodeFormat"/>
        <w:rPr>
          <w:color w:val="0070C0"/>
        </w:rPr>
      </w:pPr>
      <w:r>
        <w:t>vector1 == vector2</w:t>
      </w:r>
      <w:r w:rsidR="00B110DF">
        <w:t>;</w:t>
      </w:r>
      <w:r w:rsidR="00BE44BF">
        <w:t xml:space="preserve"> // is </w:t>
      </w:r>
      <w:r w:rsidR="00BE44BF" w:rsidRPr="00B110DF">
        <w:t>f</w:t>
      </w:r>
      <w:r w:rsidRPr="00B110DF">
        <w:t>alse</w:t>
      </w:r>
    </w:p>
    <w:p w14:paraId="3C4F1C2D" w14:textId="7FE7FB5A" w:rsidR="00D153AB" w:rsidRDefault="00D153AB" w:rsidP="00D153AB">
      <w:pPr>
        <w:pStyle w:val="CodeFormat"/>
      </w:pPr>
      <w:r>
        <w:t>vector1</w:t>
      </w:r>
      <w:r w:rsidR="00BE44BF">
        <w:t xml:space="preserve"> </w:t>
      </w:r>
      <w:r>
        <w:t>!= vector2</w:t>
      </w:r>
      <w:r w:rsidR="00B110DF">
        <w:t>;</w:t>
      </w:r>
      <w:r w:rsidR="00BE44BF">
        <w:t xml:space="preserve"> // is true</w:t>
      </w:r>
    </w:p>
    <w:p w14:paraId="7EC7BFE6" w14:textId="01A2B8B7" w:rsidR="00D153AB" w:rsidRDefault="00D153AB" w:rsidP="00D153AB">
      <w:pPr>
        <w:pStyle w:val="CodeFormat"/>
      </w:pPr>
      <w:r>
        <w:t>vector3 = vector1</w:t>
      </w:r>
      <w:r w:rsidR="00B110DF">
        <w:t>;</w:t>
      </w:r>
    </w:p>
    <w:p w14:paraId="0C9942D4" w14:textId="5A94F243" w:rsidR="00D153AB" w:rsidRDefault="00D153AB" w:rsidP="00D153AB">
      <w:pPr>
        <w:pStyle w:val="CodeFormat"/>
        <w:rPr>
          <w:color w:val="0070C0"/>
        </w:rPr>
      </w:pPr>
      <w:r>
        <w:t>vector3 == vector1</w:t>
      </w:r>
      <w:r w:rsidR="00B110DF">
        <w:t>;</w:t>
      </w:r>
      <w:r w:rsidR="00BE44BF">
        <w:t xml:space="preserve"> // is true</w:t>
      </w:r>
    </w:p>
    <w:p w14:paraId="6EA574A9" w14:textId="77777777" w:rsidR="00D153AB" w:rsidRDefault="00D153AB" w:rsidP="00D153AB"/>
    <w:p w14:paraId="5C7979B2" w14:textId="349E16F3" w:rsidR="00D153AB" w:rsidRDefault="00D153AB" w:rsidP="00D153AB">
      <w:r>
        <w:t xml:space="preserve">As you can see, in the current state of implementation of our class Vector does not produce the expected result when comparing two vectors. In the example above the </w:t>
      </w:r>
      <w:r w:rsidRPr="00F412CE">
        <w:rPr>
          <w:rFonts w:ascii="Courier New" w:hAnsi="Courier New" w:cs="Courier New"/>
        </w:rPr>
        <w:t>==</w:t>
      </w:r>
      <w:r>
        <w:t xml:space="preserve"> operator return </w:t>
      </w:r>
      <w:r w:rsidR="00845C40">
        <w:rPr>
          <w:rFonts w:ascii="Courier New" w:hAnsi="Courier New" w:cs="Courier New"/>
        </w:rPr>
        <w:t>t</w:t>
      </w:r>
      <w:r w:rsidRPr="00F412CE">
        <w:rPr>
          <w:rFonts w:ascii="Courier New" w:hAnsi="Courier New" w:cs="Courier New"/>
        </w:rPr>
        <w:t>rue</w:t>
      </w:r>
      <w:r>
        <w:t xml:space="preserve"> if the two vectors are physically stored at the same memory address, it does not compare the content of the two vectors. </w:t>
      </w:r>
    </w:p>
    <w:p w14:paraId="3B3E76B5" w14:textId="12F46981" w:rsidR="00D153AB" w:rsidRDefault="00D153AB" w:rsidP="00D153AB">
      <w:r>
        <w:t xml:space="preserve">Therefore, you need to implement a method </w:t>
      </w:r>
      <w:proofErr w:type="spellStart"/>
      <w:r w:rsidR="00794862" w:rsidRPr="00794862">
        <w:rPr>
          <w:rFonts w:ascii="Courier New" w:hAnsi="Courier New" w:cs="Courier New"/>
        </w:rPr>
        <w:t>boolean</w:t>
      </w:r>
      <w:proofErr w:type="spellEnd"/>
      <w:r w:rsidR="00794862">
        <w:t xml:space="preserve"> </w:t>
      </w:r>
      <w:r w:rsidRPr="00B1790B">
        <w:rPr>
          <w:rFonts w:ascii="Courier New" w:hAnsi="Courier New" w:cs="Courier New"/>
        </w:rPr>
        <w:t>equals(</w:t>
      </w:r>
      <w:r w:rsidR="00845C40" w:rsidRPr="009E7BF5">
        <w:rPr>
          <w:rFonts w:ascii="Courier New" w:hAnsi="Courier New" w:cs="Courier New"/>
          <w:b/>
          <w:bCs/>
          <w:color w:val="C00000"/>
        </w:rPr>
        <w:t>Object</w:t>
      </w:r>
      <w:r w:rsidR="00845C40" w:rsidRPr="009E7BF5">
        <w:rPr>
          <w:rFonts w:ascii="Courier New" w:hAnsi="Courier New" w:cs="Courier New"/>
          <w:color w:val="C00000"/>
        </w:rPr>
        <w:t xml:space="preserve"> </w:t>
      </w:r>
      <w:r w:rsidRPr="00B1790B">
        <w:rPr>
          <w:rFonts w:ascii="Courier New" w:hAnsi="Courier New" w:cs="Courier New"/>
        </w:rPr>
        <w:t>other)</w:t>
      </w:r>
      <w:r>
        <w:t xml:space="preserve"> that returns </w:t>
      </w:r>
      <w:r w:rsidR="00845C40">
        <w:rPr>
          <w:rFonts w:ascii="Courier New" w:hAnsi="Courier New" w:cs="Courier New"/>
        </w:rPr>
        <w:t>t</w:t>
      </w:r>
      <w:r w:rsidRPr="00F412CE">
        <w:rPr>
          <w:rFonts w:ascii="Courier New" w:hAnsi="Courier New" w:cs="Courier New"/>
        </w:rPr>
        <w:t>rue</w:t>
      </w:r>
      <w:r>
        <w:t xml:space="preserve"> if </w:t>
      </w:r>
      <w:r w:rsidR="00845C40">
        <w:t>other is a</w:t>
      </w:r>
      <w:r>
        <w:t xml:space="preserve"> vectors equals </w:t>
      </w:r>
      <w:r w:rsidR="00845C40">
        <w:t xml:space="preserve">to the calling instance </w:t>
      </w:r>
      <w:r>
        <w:t xml:space="preserve">(i.e. have the same value at the same position), </w:t>
      </w:r>
      <w:r w:rsidR="00845C40">
        <w:rPr>
          <w:rFonts w:ascii="Courier New" w:hAnsi="Courier New" w:cs="Courier New"/>
        </w:rPr>
        <w:t>f</w:t>
      </w:r>
      <w:r w:rsidRPr="00C254BF">
        <w:rPr>
          <w:rFonts w:ascii="Courier New" w:hAnsi="Courier New" w:cs="Courier New"/>
        </w:rPr>
        <w:t>alse</w:t>
      </w:r>
      <w:r>
        <w:t xml:space="preserve"> otherwise.</w:t>
      </w:r>
      <w:r w:rsidR="009E7BF5">
        <w:t xml:space="preserve"> Note the type of the parameter is </w:t>
      </w:r>
      <w:r w:rsidR="009E7BF5" w:rsidRPr="009E7BF5">
        <w:rPr>
          <w:b/>
          <w:bCs/>
        </w:rPr>
        <w:t>Object</w:t>
      </w:r>
      <w:r w:rsidR="009E7BF5">
        <w:t xml:space="preserve">, not </w:t>
      </w:r>
      <w:r w:rsidR="009E7BF5" w:rsidRPr="009E7BF5">
        <w:rPr>
          <w:b/>
          <w:bCs/>
        </w:rPr>
        <w:t>Vector</w:t>
      </w:r>
      <w:r w:rsidR="009E7BF5">
        <w:t>.</w:t>
      </w:r>
    </w:p>
    <w:p w14:paraId="5F98448B" w14:textId="06C23784" w:rsidR="002B2494" w:rsidRDefault="002B2494" w:rsidP="002B2494">
      <w:r>
        <w:t xml:space="preserve">Java provides </w:t>
      </w:r>
      <w:r w:rsidR="002D3138">
        <w:t xml:space="preserve">the </w:t>
      </w:r>
      <w:r>
        <w:t xml:space="preserve">following rules to override equals method Java. As per </w:t>
      </w:r>
      <w:proofErr w:type="spellStart"/>
      <w:r w:rsidR="002D3138">
        <w:t>the</w:t>
      </w:r>
      <w:r>
        <w:t>following</w:t>
      </w:r>
      <w:proofErr w:type="spellEnd"/>
      <w:r>
        <w:t xml:space="preserve"> rule equals method in Java should be:</w:t>
      </w:r>
    </w:p>
    <w:p w14:paraId="1A0E1FEE" w14:textId="6EBF8940" w:rsidR="002B2494" w:rsidRDefault="002B2494" w:rsidP="002B2494">
      <w:pPr>
        <w:pStyle w:val="ListParagraph"/>
        <w:numPr>
          <w:ilvl w:val="0"/>
          <w:numId w:val="49"/>
        </w:numPr>
      </w:pPr>
      <w:r>
        <w:t xml:space="preserve">Reflexive: </w:t>
      </w:r>
      <w:r w:rsidR="002D3138">
        <w:t>that is an o</w:t>
      </w:r>
      <w:r>
        <w:t>bject must be equal to itself.</w:t>
      </w:r>
    </w:p>
    <w:p w14:paraId="2FABE4C7" w14:textId="29EC0D89" w:rsidR="002B2494" w:rsidRDefault="002B2494" w:rsidP="002B2494">
      <w:pPr>
        <w:pStyle w:val="ListParagraph"/>
        <w:numPr>
          <w:ilvl w:val="0"/>
          <w:numId w:val="49"/>
        </w:numPr>
      </w:pPr>
      <w:r>
        <w:t xml:space="preserve">Symmetric: if </w:t>
      </w:r>
      <w:proofErr w:type="spellStart"/>
      <w:r w:rsidRPr="002B2494">
        <w:rPr>
          <w:rFonts w:ascii="Courier New" w:hAnsi="Courier New" w:cs="Courier New"/>
        </w:rPr>
        <w:t>a.equals</w:t>
      </w:r>
      <w:proofErr w:type="spellEnd"/>
      <w:r w:rsidRPr="002B2494">
        <w:rPr>
          <w:rFonts w:ascii="Courier New" w:hAnsi="Courier New" w:cs="Courier New"/>
        </w:rPr>
        <w:t>(b)</w:t>
      </w:r>
      <w:r>
        <w:t xml:space="preserve"> is </w:t>
      </w:r>
      <w:r w:rsidRPr="002B2494">
        <w:rPr>
          <w:rFonts w:ascii="Courier New" w:hAnsi="Courier New" w:cs="Courier New"/>
        </w:rPr>
        <w:t>true</w:t>
      </w:r>
      <w:r>
        <w:t xml:space="preserve"> then </w:t>
      </w:r>
      <w:proofErr w:type="spellStart"/>
      <w:r w:rsidRPr="002B2494">
        <w:rPr>
          <w:rFonts w:ascii="Courier New" w:hAnsi="Courier New" w:cs="Courier New"/>
        </w:rPr>
        <w:t>b.equals</w:t>
      </w:r>
      <w:proofErr w:type="spellEnd"/>
      <w:r w:rsidRPr="002B2494">
        <w:rPr>
          <w:rFonts w:ascii="Courier New" w:hAnsi="Courier New" w:cs="Courier New"/>
        </w:rPr>
        <w:t>(a)</w:t>
      </w:r>
      <w:r>
        <w:t xml:space="preserve"> must be </w:t>
      </w:r>
      <w:r w:rsidRPr="002B2494">
        <w:rPr>
          <w:rFonts w:ascii="Courier New" w:hAnsi="Courier New" w:cs="Courier New"/>
        </w:rPr>
        <w:t>true</w:t>
      </w:r>
      <w:r>
        <w:t>.</w:t>
      </w:r>
    </w:p>
    <w:p w14:paraId="407E48DC" w14:textId="5FD00E9E" w:rsidR="002B2494" w:rsidRDefault="002B2494" w:rsidP="002B2494">
      <w:pPr>
        <w:pStyle w:val="ListParagraph"/>
        <w:numPr>
          <w:ilvl w:val="0"/>
          <w:numId w:val="49"/>
        </w:numPr>
      </w:pPr>
      <w:r>
        <w:t xml:space="preserve">Transitive: if </w:t>
      </w:r>
      <w:proofErr w:type="spellStart"/>
      <w:r w:rsidRPr="002B2494">
        <w:rPr>
          <w:rFonts w:ascii="Courier New" w:hAnsi="Courier New" w:cs="Courier New"/>
        </w:rPr>
        <w:t>a.equals</w:t>
      </w:r>
      <w:proofErr w:type="spellEnd"/>
      <w:r w:rsidRPr="002B2494">
        <w:rPr>
          <w:rFonts w:ascii="Courier New" w:hAnsi="Courier New" w:cs="Courier New"/>
        </w:rPr>
        <w:t>(b)</w:t>
      </w:r>
      <w:r>
        <w:t xml:space="preserve"> is </w:t>
      </w:r>
      <w:r w:rsidRPr="002B2494">
        <w:rPr>
          <w:rFonts w:ascii="Courier New" w:hAnsi="Courier New" w:cs="Courier New"/>
        </w:rPr>
        <w:t>true</w:t>
      </w:r>
      <w:r>
        <w:t xml:space="preserve"> and </w:t>
      </w:r>
      <w:proofErr w:type="spellStart"/>
      <w:r w:rsidRPr="002B2494">
        <w:rPr>
          <w:rFonts w:ascii="Courier New" w:hAnsi="Courier New" w:cs="Courier New"/>
        </w:rPr>
        <w:t>b.equals</w:t>
      </w:r>
      <w:proofErr w:type="spellEnd"/>
      <w:r w:rsidRPr="002B2494">
        <w:rPr>
          <w:rFonts w:ascii="Courier New" w:hAnsi="Courier New" w:cs="Courier New"/>
        </w:rPr>
        <w:t>(c)</w:t>
      </w:r>
      <w:r>
        <w:t xml:space="preserve"> is </w:t>
      </w:r>
      <w:r w:rsidRPr="002B2494">
        <w:rPr>
          <w:rFonts w:ascii="Courier New" w:hAnsi="Courier New" w:cs="Courier New"/>
        </w:rPr>
        <w:t>true</w:t>
      </w:r>
      <w:r>
        <w:t xml:space="preserve"> then </w:t>
      </w:r>
      <w:proofErr w:type="spellStart"/>
      <w:r w:rsidRPr="002B2494">
        <w:rPr>
          <w:rFonts w:ascii="Courier New" w:hAnsi="Courier New" w:cs="Courier New"/>
        </w:rPr>
        <w:t>c.equals</w:t>
      </w:r>
      <w:proofErr w:type="spellEnd"/>
      <w:r w:rsidRPr="002B2494">
        <w:rPr>
          <w:rFonts w:ascii="Courier New" w:hAnsi="Courier New" w:cs="Courier New"/>
        </w:rPr>
        <w:t>(a)</w:t>
      </w:r>
      <w:r>
        <w:t xml:space="preserve"> must be </w:t>
      </w:r>
      <w:r w:rsidRPr="002B2494">
        <w:rPr>
          <w:rFonts w:ascii="Courier New" w:hAnsi="Courier New" w:cs="Courier New"/>
        </w:rPr>
        <w:t>true</w:t>
      </w:r>
      <w:r>
        <w:t>.</w:t>
      </w:r>
    </w:p>
    <w:p w14:paraId="5E45FDF5" w14:textId="75BBDFE2" w:rsidR="002B2494" w:rsidRDefault="002B2494" w:rsidP="002B2494">
      <w:pPr>
        <w:pStyle w:val="ListParagraph"/>
        <w:numPr>
          <w:ilvl w:val="0"/>
          <w:numId w:val="49"/>
        </w:numPr>
      </w:pPr>
      <w:r>
        <w:t xml:space="preserve">Consistent: multiple invocations of </w:t>
      </w:r>
      <w:r w:rsidRPr="002B2494">
        <w:rPr>
          <w:rFonts w:ascii="Courier New" w:hAnsi="Courier New" w:cs="Courier New"/>
        </w:rPr>
        <w:t>equals()</w:t>
      </w:r>
      <w:r>
        <w:t xml:space="preserve"> method must return the same value until any of</w:t>
      </w:r>
      <w:r w:rsidR="004F3FEB">
        <w:t xml:space="preserve"> their</w:t>
      </w:r>
      <w:r>
        <w:t xml:space="preserve"> properties are modified. </w:t>
      </w:r>
      <w:r w:rsidR="0079733D">
        <w:t>So,</w:t>
      </w:r>
      <w:r>
        <w:t xml:space="preserve"> if two objects are equals in Java they will remain equals until any of their property is modified.</w:t>
      </w:r>
    </w:p>
    <w:p w14:paraId="665CDDCF" w14:textId="5D65226B" w:rsidR="00D153AB" w:rsidRPr="0079733D" w:rsidRDefault="002B2494" w:rsidP="00D153AB">
      <w:pPr>
        <w:pStyle w:val="ListParagraph"/>
        <w:numPr>
          <w:ilvl w:val="0"/>
          <w:numId w:val="49"/>
        </w:numPr>
      </w:pPr>
      <w:r w:rsidRPr="0079733D">
        <w:rPr>
          <w:rFonts w:ascii="Courier New" w:hAnsi="Courier New" w:cs="Courier New"/>
        </w:rPr>
        <w:t>null</w:t>
      </w:r>
      <w:r>
        <w:t xml:space="preserve"> comparison: comparing any object to </w:t>
      </w:r>
      <w:r w:rsidRPr="0079733D">
        <w:rPr>
          <w:rFonts w:ascii="Courier New" w:hAnsi="Courier New" w:cs="Courier New"/>
        </w:rPr>
        <w:t>null</w:t>
      </w:r>
      <w:r>
        <w:t xml:space="preserve"> must be false and should not result in </w:t>
      </w:r>
      <w:proofErr w:type="spellStart"/>
      <w:r w:rsidRPr="0079733D">
        <w:rPr>
          <w:rFonts w:ascii="Courier New" w:hAnsi="Courier New" w:cs="Courier New"/>
        </w:rPr>
        <w:t>NullPointerException</w:t>
      </w:r>
      <w:proofErr w:type="spellEnd"/>
      <w:r>
        <w:t xml:space="preserve">. For example </w:t>
      </w:r>
      <w:proofErr w:type="spellStart"/>
      <w:r w:rsidRPr="0079733D">
        <w:rPr>
          <w:rFonts w:ascii="Courier New" w:hAnsi="Courier New" w:cs="Courier New"/>
        </w:rPr>
        <w:t>a.equals</w:t>
      </w:r>
      <w:proofErr w:type="spellEnd"/>
      <w:r w:rsidRPr="0079733D">
        <w:rPr>
          <w:rFonts w:ascii="Courier New" w:hAnsi="Courier New" w:cs="Courier New"/>
        </w:rPr>
        <w:t>(null)</w:t>
      </w:r>
      <w:r>
        <w:t xml:space="preserve"> must be </w:t>
      </w:r>
      <w:r w:rsidRPr="0079733D">
        <w:rPr>
          <w:rFonts w:ascii="Courier New" w:hAnsi="Courier New" w:cs="Courier New"/>
        </w:rPr>
        <w:t>false</w:t>
      </w:r>
      <w:r w:rsidR="004F3FEB">
        <w:rPr>
          <w:rFonts w:ascii="Courier New" w:hAnsi="Courier New" w:cs="Courier New"/>
        </w:rPr>
        <w:t>.</w:t>
      </w:r>
    </w:p>
    <w:p w14:paraId="13B64929" w14:textId="2A3DFBD9" w:rsidR="00D153AB" w:rsidRDefault="00D153AB" w:rsidP="00D153AB">
      <w:r w:rsidRPr="00AC2DE5">
        <w:rPr>
          <w:b/>
          <w:u w:val="single"/>
        </w:rPr>
        <w:t>Hint</w:t>
      </w:r>
      <w:r>
        <w:t xml:space="preserve">: to check if an object is of a certain </w:t>
      </w:r>
      <w:r w:rsidR="00B916FC">
        <w:t>type,</w:t>
      </w:r>
      <w:r>
        <w:t xml:space="preserve"> you can use </w:t>
      </w:r>
      <w:proofErr w:type="spellStart"/>
      <w:r w:rsidR="00845C40">
        <w:rPr>
          <w:rFonts w:ascii="Courier New" w:hAnsi="Courier New" w:cs="Courier New"/>
        </w:rPr>
        <w:t>obj</w:t>
      </w:r>
      <w:proofErr w:type="spellEnd"/>
      <w:r w:rsidR="00845C40">
        <w:rPr>
          <w:rFonts w:ascii="Courier New" w:hAnsi="Courier New" w:cs="Courier New"/>
        </w:rPr>
        <w:t xml:space="preserve"> </w:t>
      </w:r>
      <w:proofErr w:type="spellStart"/>
      <w:r w:rsidRPr="00B1790B">
        <w:rPr>
          <w:rFonts w:ascii="Courier New" w:hAnsi="Courier New" w:cs="Courier New"/>
        </w:rPr>
        <w:t>instance</w:t>
      </w:r>
      <w:r w:rsidR="00845C40">
        <w:rPr>
          <w:rFonts w:ascii="Courier New" w:hAnsi="Courier New" w:cs="Courier New"/>
        </w:rPr>
        <w:t>of</w:t>
      </w:r>
      <w:proofErr w:type="spellEnd"/>
      <w:r w:rsidR="00845C40">
        <w:rPr>
          <w:rFonts w:ascii="Courier New" w:hAnsi="Courier New" w:cs="Courier New"/>
        </w:rPr>
        <w:t xml:space="preserve"> Class</w:t>
      </w:r>
      <w:r>
        <w:t xml:space="preserve">. For </w:t>
      </w:r>
      <w:r w:rsidR="00B916FC">
        <w:t>example,</w:t>
      </w:r>
      <w:r w:rsidRPr="00B1790B">
        <w:rPr>
          <w:rFonts w:ascii="Courier New" w:hAnsi="Courier New" w:cs="Courier New"/>
        </w:rPr>
        <w:t xml:space="preserve"> </w:t>
      </w:r>
      <w:r w:rsidR="00845C40">
        <w:rPr>
          <w:rFonts w:ascii="Courier New" w:hAnsi="Courier New" w:cs="Courier New"/>
        </w:rPr>
        <w:t xml:space="preserve">other </w:t>
      </w:r>
      <w:proofErr w:type="spellStart"/>
      <w:r w:rsidRPr="00B1790B">
        <w:rPr>
          <w:rFonts w:ascii="Courier New" w:hAnsi="Courier New" w:cs="Courier New"/>
        </w:rPr>
        <w:t>instance</w:t>
      </w:r>
      <w:r w:rsidR="00845C40">
        <w:rPr>
          <w:rFonts w:ascii="Courier New" w:hAnsi="Courier New" w:cs="Courier New"/>
        </w:rPr>
        <w:t>of</w:t>
      </w:r>
      <w:proofErr w:type="spellEnd"/>
      <w:r w:rsidRPr="00B1790B">
        <w:rPr>
          <w:rFonts w:ascii="Courier New" w:hAnsi="Courier New" w:cs="Courier New"/>
        </w:rPr>
        <w:t xml:space="preserve"> Vector</w:t>
      </w:r>
      <w:r>
        <w:t>.</w:t>
      </w:r>
    </w:p>
    <w:p w14:paraId="45374077" w14:textId="73B0EF24" w:rsidR="00A91E36" w:rsidRDefault="00A91E36" w:rsidP="00D153AB"/>
    <w:p w14:paraId="65D33714" w14:textId="2F444D30" w:rsidR="00A91E36" w:rsidRDefault="00A91E36" w:rsidP="00DB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B4092">
        <w:rPr>
          <w:b/>
          <w:bCs/>
          <w:u w:val="single"/>
        </w:rPr>
        <w:t>Note:</w:t>
      </w:r>
      <w:r>
        <w:t xml:space="preserve"> in Python we were able to overload the operators ==, + and * using the special methods __</w:t>
      </w:r>
      <w:proofErr w:type="spellStart"/>
      <w:r>
        <w:t>eq</w:t>
      </w:r>
      <w:proofErr w:type="spellEnd"/>
      <w:r>
        <w:t>__, __add__ and __</w:t>
      </w:r>
      <w:proofErr w:type="spellStart"/>
      <w:r>
        <w:t>rmul</w:t>
      </w:r>
      <w:proofErr w:type="spellEnd"/>
      <w:r>
        <w:t xml:space="preserve">__. This is not possible in Java. We can define any name for the methods emulating the + and * operators, however for the == we </w:t>
      </w:r>
      <w:r w:rsidR="00DB4092">
        <w:t xml:space="preserve">don’t have the choice, we </w:t>
      </w:r>
      <w:r>
        <w:t>must implement the method:</w:t>
      </w:r>
    </w:p>
    <w:p w14:paraId="0F3E58FB" w14:textId="69118EA0" w:rsidR="00A91E36" w:rsidRDefault="00A91E36" w:rsidP="00DB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</w:pPr>
      <w:r w:rsidRPr="00A91E36"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b</w:t>
      </w:r>
      <w:r w:rsidRPr="00A91E36">
        <w:rPr>
          <w:rFonts w:ascii="Courier New" w:hAnsi="Courier New" w:cs="Courier New"/>
        </w:rPr>
        <w:t>oolean</w:t>
      </w:r>
      <w:proofErr w:type="spellEnd"/>
      <w:r w:rsidRPr="00A91E36">
        <w:rPr>
          <w:rFonts w:ascii="Courier New" w:hAnsi="Courier New" w:cs="Courier New"/>
        </w:rPr>
        <w:t xml:space="preserve"> equals(Object other)</w:t>
      </w:r>
      <w:r>
        <w:t>.</w:t>
      </w:r>
    </w:p>
    <w:sectPr w:rsidR="00A91E36" w:rsidSect="00FC760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B3A5" w14:textId="77777777" w:rsidR="00FC7602" w:rsidRDefault="00FC7602" w:rsidP="00B52B8F">
      <w:pPr>
        <w:spacing w:after="0"/>
      </w:pPr>
      <w:r>
        <w:separator/>
      </w:r>
    </w:p>
  </w:endnote>
  <w:endnote w:type="continuationSeparator" w:id="0">
    <w:p w14:paraId="4EEEFB8D" w14:textId="77777777" w:rsidR="00FC7602" w:rsidRDefault="00FC7602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5FC6" w14:textId="77777777" w:rsidR="004156C4" w:rsidRDefault="004156C4">
    <w:pPr>
      <w:pStyle w:val="Footer"/>
    </w:pPr>
    <w:r>
      <w:tab/>
    </w:r>
    <w:r w:rsidRPr="000C7284">
      <w:rPr>
        <w:color w:val="595959" w:themeColor="text1" w:themeTint="A6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22B6" w14:textId="77777777" w:rsidR="00FC7602" w:rsidRDefault="00FC7602" w:rsidP="00B52B8F">
      <w:pPr>
        <w:spacing w:after="0"/>
      </w:pPr>
      <w:r>
        <w:separator/>
      </w:r>
    </w:p>
  </w:footnote>
  <w:footnote w:type="continuationSeparator" w:id="0">
    <w:p w14:paraId="3E10E679" w14:textId="77777777" w:rsidR="00FC7602" w:rsidRDefault="00FC7602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FAB1" w14:textId="251A20AD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3B7CB1AD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56BBA7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" fillcolor="#404040 [2429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3A03" w14:textId="5F1339F2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1B197A7C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2753A6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" fillcolor="#404040 [2429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3220D"/>
    <w:multiLevelType w:val="hybridMultilevel"/>
    <w:tmpl w:val="38581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547F1"/>
    <w:multiLevelType w:val="hybridMultilevel"/>
    <w:tmpl w:val="E48A3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479F7"/>
    <w:multiLevelType w:val="hybridMultilevel"/>
    <w:tmpl w:val="9A44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213A3"/>
    <w:multiLevelType w:val="hybridMultilevel"/>
    <w:tmpl w:val="36BA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570A6"/>
    <w:multiLevelType w:val="hybridMultilevel"/>
    <w:tmpl w:val="FC5ABC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B6730"/>
    <w:multiLevelType w:val="hybridMultilevel"/>
    <w:tmpl w:val="3ABA7A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4FE72008"/>
    <w:multiLevelType w:val="hybridMultilevel"/>
    <w:tmpl w:val="D5E2C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D7174"/>
    <w:multiLevelType w:val="hybridMultilevel"/>
    <w:tmpl w:val="74C6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6649C9"/>
    <w:multiLevelType w:val="hybridMultilevel"/>
    <w:tmpl w:val="87229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1F4BC7"/>
    <w:multiLevelType w:val="hybridMultilevel"/>
    <w:tmpl w:val="B85E8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7DD3"/>
    <w:multiLevelType w:val="hybridMultilevel"/>
    <w:tmpl w:val="DAD22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219660">
    <w:abstractNumId w:val="2"/>
  </w:num>
  <w:num w:numId="2" w16cid:durableId="542449925">
    <w:abstractNumId w:val="26"/>
  </w:num>
  <w:num w:numId="3" w16cid:durableId="643510427">
    <w:abstractNumId w:val="2"/>
  </w:num>
  <w:num w:numId="4" w16cid:durableId="676856218">
    <w:abstractNumId w:val="2"/>
    <w:lvlOverride w:ilvl="0">
      <w:startOverride w:val="1"/>
    </w:lvlOverride>
  </w:num>
  <w:num w:numId="5" w16cid:durableId="1411779196">
    <w:abstractNumId w:val="21"/>
  </w:num>
  <w:num w:numId="6" w16cid:durableId="1951470492">
    <w:abstractNumId w:val="29"/>
  </w:num>
  <w:num w:numId="7" w16cid:durableId="579603123">
    <w:abstractNumId w:val="2"/>
  </w:num>
  <w:num w:numId="8" w16cid:durableId="439643665">
    <w:abstractNumId w:val="2"/>
    <w:lvlOverride w:ilvl="0">
      <w:startOverride w:val="1"/>
    </w:lvlOverride>
  </w:num>
  <w:num w:numId="9" w16cid:durableId="1739399926">
    <w:abstractNumId w:val="40"/>
  </w:num>
  <w:num w:numId="10" w16cid:durableId="957033374">
    <w:abstractNumId w:val="0"/>
  </w:num>
  <w:num w:numId="11" w16cid:durableId="1119644859">
    <w:abstractNumId w:val="23"/>
  </w:num>
  <w:num w:numId="12" w16cid:durableId="154759781">
    <w:abstractNumId w:val="18"/>
  </w:num>
  <w:num w:numId="13" w16cid:durableId="1676149576">
    <w:abstractNumId w:val="12"/>
  </w:num>
  <w:num w:numId="14" w16cid:durableId="1892108134">
    <w:abstractNumId w:val="22"/>
  </w:num>
  <w:num w:numId="15" w16cid:durableId="386879038">
    <w:abstractNumId w:val="36"/>
  </w:num>
  <w:num w:numId="16" w16cid:durableId="1341421482">
    <w:abstractNumId w:val="3"/>
  </w:num>
  <w:num w:numId="17" w16cid:durableId="737938616">
    <w:abstractNumId w:val="10"/>
  </w:num>
  <w:num w:numId="18" w16cid:durableId="1791896332">
    <w:abstractNumId w:val="6"/>
  </w:num>
  <w:num w:numId="19" w16cid:durableId="1641225792">
    <w:abstractNumId w:val="27"/>
  </w:num>
  <w:num w:numId="20" w16cid:durableId="1954510899">
    <w:abstractNumId w:val="42"/>
  </w:num>
  <w:num w:numId="21" w16cid:durableId="710111143">
    <w:abstractNumId w:val="41"/>
  </w:num>
  <w:num w:numId="22" w16cid:durableId="1143815880">
    <w:abstractNumId w:val="28"/>
  </w:num>
  <w:num w:numId="23" w16cid:durableId="1585190406">
    <w:abstractNumId w:val="13"/>
  </w:num>
  <w:num w:numId="24" w16cid:durableId="1039478403">
    <w:abstractNumId w:val="15"/>
  </w:num>
  <w:num w:numId="25" w16cid:durableId="1432777520">
    <w:abstractNumId w:val="31"/>
  </w:num>
  <w:num w:numId="26" w16cid:durableId="2098019611">
    <w:abstractNumId w:val="1"/>
  </w:num>
  <w:num w:numId="27" w16cid:durableId="565410689">
    <w:abstractNumId w:val="7"/>
  </w:num>
  <w:num w:numId="28" w16cid:durableId="1948344297">
    <w:abstractNumId w:val="19"/>
  </w:num>
  <w:num w:numId="29" w16cid:durableId="545485714">
    <w:abstractNumId w:val="43"/>
  </w:num>
  <w:num w:numId="30" w16cid:durableId="1557279481">
    <w:abstractNumId w:val="16"/>
  </w:num>
  <w:num w:numId="31" w16cid:durableId="41489821">
    <w:abstractNumId w:val="35"/>
  </w:num>
  <w:num w:numId="32" w16cid:durableId="1203782015">
    <w:abstractNumId w:val="32"/>
  </w:num>
  <w:num w:numId="33" w16cid:durableId="1883401447">
    <w:abstractNumId w:val="4"/>
  </w:num>
  <w:num w:numId="34" w16cid:durableId="216085909">
    <w:abstractNumId w:val="38"/>
  </w:num>
  <w:num w:numId="35" w16cid:durableId="1220626868">
    <w:abstractNumId w:val="39"/>
  </w:num>
  <w:num w:numId="36" w16cid:durableId="1462723986">
    <w:abstractNumId w:val="33"/>
  </w:num>
  <w:num w:numId="37" w16cid:durableId="1601061444">
    <w:abstractNumId w:val="33"/>
    <w:lvlOverride w:ilvl="0">
      <w:startOverride w:val="1"/>
    </w:lvlOverride>
  </w:num>
  <w:num w:numId="38" w16cid:durableId="898590131">
    <w:abstractNumId w:val="5"/>
  </w:num>
  <w:num w:numId="39" w16cid:durableId="569539675">
    <w:abstractNumId w:val="34"/>
  </w:num>
  <w:num w:numId="40" w16cid:durableId="86580506">
    <w:abstractNumId w:val="17"/>
  </w:num>
  <w:num w:numId="41" w16cid:durableId="940062434">
    <w:abstractNumId w:val="9"/>
  </w:num>
  <w:num w:numId="42" w16cid:durableId="1694460443">
    <w:abstractNumId w:val="24"/>
  </w:num>
  <w:num w:numId="43" w16cid:durableId="1293484720">
    <w:abstractNumId w:val="8"/>
  </w:num>
  <w:num w:numId="44" w16cid:durableId="1798907803">
    <w:abstractNumId w:val="30"/>
  </w:num>
  <w:num w:numId="45" w16cid:durableId="720634165">
    <w:abstractNumId w:val="25"/>
  </w:num>
  <w:num w:numId="46" w16cid:durableId="202062539">
    <w:abstractNumId w:val="11"/>
  </w:num>
  <w:num w:numId="47" w16cid:durableId="1342783511">
    <w:abstractNumId w:val="14"/>
  </w:num>
  <w:num w:numId="48" w16cid:durableId="626542686">
    <w:abstractNumId w:val="37"/>
  </w:num>
  <w:num w:numId="49" w16cid:durableId="15399317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2B0"/>
    <w:rsid w:val="00011BA1"/>
    <w:rsid w:val="000155DA"/>
    <w:rsid w:val="00027EE6"/>
    <w:rsid w:val="00046CBA"/>
    <w:rsid w:val="000521A4"/>
    <w:rsid w:val="000562F6"/>
    <w:rsid w:val="0007413D"/>
    <w:rsid w:val="0008250C"/>
    <w:rsid w:val="000865B6"/>
    <w:rsid w:val="000955F6"/>
    <w:rsid w:val="00095E6E"/>
    <w:rsid w:val="000B4EB6"/>
    <w:rsid w:val="000C300E"/>
    <w:rsid w:val="000C71D6"/>
    <w:rsid w:val="000C7284"/>
    <w:rsid w:val="000E57C1"/>
    <w:rsid w:val="00124F15"/>
    <w:rsid w:val="00130B03"/>
    <w:rsid w:val="00134E6D"/>
    <w:rsid w:val="001532B0"/>
    <w:rsid w:val="001832C8"/>
    <w:rsid w:val="001860F1"/>
    <w:rsid w:val="001A1E98"/>
    <w:rsid w:val="001B3675"/>
    <w:rsid w:val="001C3960"/>
    <w:rsid w:val="001E1691"/>
    <w:rsid w:val="001F0D13"/>
    <w:rsid w:val="001F5128"/>
    <w:rsid w:val="002050A3"/>
    <w:rsid w:val="00221E9F"/>
    <w:rsid w:val="0022643A"/>
    <w:rsid w:val="00226FB8"/>
    <w:rsid w:val="00244525"/>
    <w:rsid w:val="00250E31"/>
    <w:rsid w:val="0025242B"/>
    <w:rsid w:val="00254DDB"/>
    <w:rsid w:val="002603D9"/>
    <w:rsid w:val="00271366"/>
    <w:rsid w:val="002749C8"/>
    <w:rsid w:val="00276F41"/>
    <w:rsid w:val="002774A3"/>
    <w:rsid w:val="0028004C"/>
    <w:rsid w:val="00280851"/>
    <w:rsid w:val="00286B10"/>
    <w:rsid w:val="00293E2F"/>
    <w:rsid w:val="00294E79"/>
    <w:rsid w:val="002B2494"/>
    <w:rsid w:val="002C7A90"/>
    <w:rsid w:val="002D2BD4"/>
    <w:rsid w:val="002D3138"/>
    <w:rsid w:val="002E2E58"/>
    <w:rsid w:val="002E49C3"/>
    <w:rsid w:val="002F12C0"/>
    <w:rsid w:val="002F6058"/>
    <w:rsid w:val="003039CC"/>
    <w:rsid w:val="00320E02"/>
    <w:rsid w:val="00320F5D"/>
    <w:rsid w:val="00334D2D"/>
    <w:rsid w:val="00335694"/>
    <w:rsid w:val="00337202"/>
    <w:rsid w:val="00352654"/>
    <w:rsid w:val="0036143E"/>
    <w:rsid w:val="003C1396"/>
    <w:rsid w:val="003C3DE3"/>
    <w:rsid w:val="003C7CF0"/>
    <w:rsid w:val="003E7062"/>
    <w:rsid w:val="004156C4"/>
    <w:rsid w:val="004312D6"/>
    <w:rsid w:val="00434584"/>
    <w:rsid w:val="004349D6"/>
    <w:rsid w:val="00453993"/>
    <w:rsid w:val="004551EC"/>
    <w:rsid w:val="0045656A"/>
    <w:rsid w:val="00462260"/>
    <w:rsid w:val="00490E3A"/>
    <w:rsid w:val="004960BD"/>
    <w:rsid w:val="004B637E"/>
    <w:rsid w:val="004C25A5"/>
    <w:rsid w:val="004D220E"/>
    <w:rsid w:val="004D2A70"/>
    <w:rsid w:val="004D7323"/>
    <w:rsid w:val="004F1FCB"/>
    <w:rsid w:val="004F3FEB"/>
    <w:rsid w:val="00511E72"/>
    <w:rsid w:val="005305C0"/>
    <w:rsid w:val="00531E7E"/>
    <w:rsid w:val="00537416"/>
    <w:rsid w:val="0054549B"/>
    <w:rsid w:val="00582ED9"/>
    <w:rsid w:val="005A4D97"/>
    <w:rsid w:val="005C1C84"/>
    <w:rsid w:val="005D59D4"/>
    <w:rsid w:val="005D6E35"/>
    <w:rsid w:val="005D7314"/>
    <w:rsid w:val="005E2B8C"/>
    <w:rsid w:val="005F52BC"/>
    <w:rsid w:val="0062652F"/>
    <w:rsid w:val="00630370"/>
    <w:rsid w:val="00630C5F"/>
    <w:rsid w:val="00640219"/>
    <w:rsid w:val="006534E3"/>
    <w:rsid w:val="0066786A"/>
    <w:rsid w:val="0068172F"/>
    <w:rsid w:val="00692475"/>
    <w:rsid w:val="006A6900"/>
    <w:rsid w:val="006C3B8F"/>
    <w:rsid w:val="006C50C5"/>
    <w:rsid w:val="006C66BD"/>
    <w:rsid w:val="006E0E75"/>
    <w:rsid w:val="0070187E"/>
    <w:rsid w:val="00707800"/>
    <w:rsid w:val="00752930"/>
    <w:rsid w:val="00754009"/>
    <w:rsid w:val="00754C25"/>
    <w:rsid w:val="0075755D"/>
    <w:rsid w:val="00763A51"/>
    <w:rsid w:val="00772A10"/>
    <w:rsid w:val="00784F8B"/>
    <w:rsid w:val="00794862"/>
    <w:rsid w:val="0079733D"/>
    <w:rsid w:val="007A064A"/>
    <w:rsid w:val="007A5A0D"/>
    <w:rsid w:val="007C3C65"/>
    <w:rsid w:val="007D1973"/>
    <w:rsid w:val="007D2481"/>
    <w:rsid w:val="007F0822"/>
    <w:rsid w:val="007F3F02"/>
    <w:rsid w:val="0080094B"/>
    <w:rsid w:val="00800E74"/>
    <w:rsid w:val="00823C6A"/>
    <w:rsid w:val="00832F2A"/>
    <w:rsid w:val="00835F59"/>
    <w:rsid w:val="00842C1A"/>
    <w:rsid w:val="008458C9"/>
    <w:rsid w:val="00845C40"/>
    <w:rsid w:val="00850AEF"/>
    <w:rsid w:val="0086327C"/>
    <w:rsid w:val="008655B7"/>
    <w:rsid w:val="00890519"/>
    <w:rsid w:val="00894AAE"/>
    <w:rsid w:val="008A2CB4"/>
    <w:rsid w:val="008B3E51"/>
    <w:rsid w:val="008C03DF"/>
    <w:rsid w:val="008C3633"/>
    <w:rsid w:val="008C42C5"/>
    <w:rsid w:val="008E208C"/>
    <w:rsid w:val="008E51E1"/>
    <w:rsid w:val="008E787B"/>
    <w:rsid w:val="00920319"/>
    <w:rsid w:val="00924A79"/>
    <w:rsid w:val="00924A96"/>
    <w:rsid w:val="00930B95"/>
    <w:rsid w:val="009407D0"/>
    <w:rsid w:val="00943C45"/>
    <w:rsid w:val="00961906"/>
    <w:rsid w:val="009C0A3C"/>
    <w:rsid w:val="009C167C"/>
    <w:rsid w:val="009C3CA2"/>
    <w:rsid w:val="009C6D89"/>
    <w:rsid w:val="009E7BF5"/>
    <w:rsid w:val="00A12808"/>
    <w:rsid w:val="00A13D34"/>
    <w:rsid w:val="00A1562D"/>
    <w:rsid w:val="00A16CB5"/>
    <w:rsid w:val="00A17087"/>
    <w:rsid w:val="00A266F6"/>
    <w:rsid w:val="00A31D17"/>
    <w:rsid w:val="00A33643"/>
    <w:rsid w:val="00A34731"/>
    <w:rsid w:val="00A43279"/>
    <w:rsid w:val="00A45BD8"/>
    <w:rsid w:val="00A469D3"/>
    <w:rsid w:val="00A505E2"/>
    <w:rsid w:val="00A532D4"/>
    <w:rsid w:val="00A5472F"/>
    <w:rsid w:val="00A81F5A"/>
    <w:rsid w:val="00A91E36"/>
    <w:rsid w:val="00A951FD"/>
    <w:rsid w:val="00AA0933"/>
    <w:rsid w:val="00AA109A"/>
    <w:rsid w:val="00AB5220"/>
    <w:rsid w:val="00AB7DAE"/>
    <w:rsid w:val="00AC5195"/>
    <w:rsid w:val="00AD1660"/>
    <w:rsid w:val="00AD4DBD"/>
    <w:rsid w:val="00AD51AD"/>
    <w:rsid w:val="00AF403A"/>
    <w:rsid w:val="00AF755F"/>
    <w:rsid w:val="00B110DF"/>
    <w:rsid w:val="00B227BA"/>
    <w:rsid w:val="00B24608"/>
    <w:rsid w:val="00B32D0C"/>
    <w:rsid w:val="00B511F1"/>
    <w:rsid w:val="00B520A9"/>
    <w:rsid w:val="00B52B8F"/>
    <w:rsid w:val="00B62ADC"/>
    <w:rsid w:val="00B77541"/>
    <w:rsid w:val="00B77E69"/>
    <w:rsid w:val="00B81E64"/>
    <w:rsid w:val="00B916FC"/>
    <w:rsid w:val="00BA5C17"/>
    <w:rsid w:val="00BA76E2"/>
    <w:rsid w:val="00BD54A8"/>
    <w:rsid w:val="00BE44BF"/>
    <w:rsid w:val="00BF4D39"/>
    <w:rsid w:val="00C07D53"/>
    <w:rsid w:val="00C125C0"/>
    <w:rsid w:val="00C13DB4"/>
    <w:rsid w:val="00C161D5"/>
    <w:rsid w:val="00C32ED0"/>
    <w:rsid w:val="00C5062C"/>
    <w:rsid w:val="00C5231D"/>
    <w:rsid w:val="00C52697"/>
    <w:rsid w:val="00C573B8"/>
    <w:rsid w:val="00C5794F"/>
    <w:rsid w:val="00C654A9"/>
    <w:rsid w:val="00C75F0C"/>
    <w:rsid w:val="00C84221"/>
    <w:rsid w:val="00C94D45"/>
    <w:rsid w:val="00C97961"/>
    <w:rsid w:val="00CC24A0"/>
    <w:rsid w:val="00CC6337"/>
    <w:rsid w:val="00CD0E73"/>
    <w:rsid w:val="00CF0C4D"/>
    <w:rsid w:val="00CF60A9"/>
    <w:rsid w:val="00CF60B5"/>
    <w:rsid w:val="00D07E1F"/>
    <w:rsid w:val="00D153AB"/>
    <w:rsid w:val="00D228DE"/>
    <w:rsid w:val="00D26DFA"/>
    <w:rsid w:val="00D4343D"/>
    <w:rsid w:val="00D5531A"/>
    <w:rsid w:val="00D56049"/>
    <w:rsid w:val="00D759A6"/>
    <w:rsid w:val="00D7703D"/>
    <w:rsid w:val="00D82403"/>
    <w:rsid w:val="00D91622"/>
    <w:rsid w:val="00D926BC"/>
    <w:rsid w:val="00D93913"/>
    <w:rsid w:val="00D95A22"/>
    <w:rsid w:val="00D97644"/>
    <w:rsid w:val="00DA45C2"/>
    <w:rsid w:val="00DA74B1"/>
    <w:rsid w:val="00DB310A"/>
    <w:rsid w:val="00DB4092"/>
    <w:rsid w:val="00DC2012"/>
    <w:rsid w:val="00DC736D"/>
    <w:rsid w:val="00DE037B"/>
    <w:rsid w:val="00DE4EE0"/>
    <w:rsid w:val="00E04A3C"/>
    <w:rsid w:val="00E10C6F"/>
    <w:rsid w:val="00E15F9B"/>
    <w:rsid w:val="00E178CF"/>
    <w:rsid w:val="00E17EB9"/>
    <w:rsid w:val="00E24703"/>
    <w:rsid w:val="00E25870"/>
    <w:rsid w:val="00E31758"/>
    <w:rsid w:val="00E408C9"/>
    <w:rsid w:val="00E40C38"/>
    <w:rsid w:val="00E43D9B"/>
    <w:rsid w:val="00E461F8"/>
    <w:rsid w:val="00E60C20"/>
    <w:rsid w:val="00E67E37"/>
    <w:rsid w:val="00E723E0"/>
    <w:rsid w:val="00E75DE0"/>
    <w:rsid w:val="00E75E53"/>
    <w:rsid w:val="00E75EFB"/>
    <w:rsid w:val="00EC4973"/>
    <w:rsid w:val="00EF135B"/>
    <w:rsid w:val="00EF13D0"/>
    <w:rsid w:val="00EF5423"/>
    <w:rsid w:val="00F006B0"/>
    <w:rsid w:val="00F107AD"/>
    <w:rsid w:val="00F23756"/>
    <w:rsid w:val="00F34FDC"/>
    <w:rsid w:val="00F541DC"/>
    <w:rsid w:val="00F84820"/>
    <w:rsid w:val="00F84DD8"/>
    <w:rsid w:val="00F94145"/>
    <w:rsid w:val="00FA73A2"/>
    <w:rsid w:val="00FC6B34"/>
    <w:rsid w:val="00FC7602"/>
    <w:rsid w:val="00FE3372"/>
    <w:rsid w:val="00FF24D6"/>
    <w:rsid w:val="00FF4B27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6F41"/>
    <w:rPr>
      <w:rFonts w:asciiTheme="majorHAnsi" w:eastAsiaTheme="majorEastAsia" w:hAnsiTheme="majorHAnsi" w:cstheme="majorBidi"/>
      <w:b/>
      <w:color w:val="365F91" w:themeColor="accent1" w:themeShade="BF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2652F"/>
    <w:rPr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F4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table" w:styleId="TableGridLight">
    <w:name w:val="Grid Table Light"/>
    <w:basedOn w:val="TableNormal"/>
    <w:uiPriority w:val="40"/>
    <w:rsid w:val="00335694"/>
    <w:pPr>
      <w:spacing w:after="0" w:line="240" w:lineRule="auto"/>
    </w:pPr>
    <w:rPr>
      <w:rFonts w:eastAsiaTheme="minorHAnsi"/>
      <w:lang w:val="en-US"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E49C3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3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3AB"/>
    <w:rPr>
      <w:rFonts w:ascii="Times New Roman" w:hAnsi="Times New Roman" w:cs="Times New Roman"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346B9-9CD4-48D2-A784-452D6450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20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9</cp:revision>
  <cp:lastPrinted>2020-01-23T17:06:00Z</cp:lastPrinted>
  <dcterms:created xsi:type="dcterms:W3CDTF">2021-02-01T07:41:00Z</dcterms:created>
  <dcterms:modified xsi:type="dcterms:W3CDTF">2024-02-19T08:44:00Z</dcterms:modified>
</cp:coreProperties>
</file>